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FD46" w14:textId="77777777" w:rsidR="005762A0" w:rsidRDefault="005762A0" w:rsidP="002E2BB4">
      <w:pPr>
        <w:spacing w:line="240" w:lineRule="auto"/>
        <w:ind w:firstLine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14:paraId="74B5A80D" w14:textId="3FF09C0E" w:rsidR="00967EF1" w:rsidRDefault="00967EF1" w:rsidP="00517129">
      <w:pPr>
        <w:ind w:firstLine="0"/>
        <w:rPr>
          <w:rFonts w:cstheme="minorHAnsi"/>
        </w:rPr>
      </w:pPr>
      <w:r>
        <w:rPr>
          <w:rFonts w:cstheme="minorHAnsi"/>
        </w:rPr>
        <w:t>NTT</w:t>
      </w:r>
      <w:r w:rsidR="00A1389B">
        <w:rPr>
          <w:rFonts w:cstheme="minorHAnsi"/>
        </w:rPr>
        <w:t xml:space="preserve"> (general </w:t>
      </w:r>
      <w:r w:rsidR="004D7392">
        <w:rPr>
          <w:rFonts w:cstheme="minorHAnsi"/>
        </w:rPr>
        <w:t>setting</w:t>
      </w:r>
      <w:bookmarkStart w:id="0" w:name="_GoBack"/>
      <w:bookmarkEnd w:id="0"/>
      <w:r w:rsidR="00A1389B">
        <w:rPr>
          <w:rFonts w:cstheme="minorHAnsi"/>
        </w:rPr>
        <w:t>)</w:t>
      </w:r>
    </w:p>
    <w:p w14:paraId="1C9CAE33" w14:textId="7D014A97" w:rsidR="008207B7" w:rsidRPr="008207B7" w:rsidRDefault="008207B7" w:rsidP="008207B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>
        <w:rPr>
          <w:rFonts w:cstheme="minorHAnsi"/>
        </w:rPr>
        <w:t>Suppose an i</w:t>
      </w:r>
      <w:r w:rsidRPr="008207B7">
        <w:rPr>
          <w:rFonts w:cstheme="minorHAnsi"/>
        </w:rPr>
        <w:t xml:space="preserve">nput </w:t>
      </w:r>
      <w:r w:rsidR="00A1389B">
        <w:rPr>
          <w:rFonts w:cstheme="minorHAnsi"/>
        </w:rPr>
        <w:t xml:space="preserve">is an </w:t>
      </w:r>
      <w:r w:rsidRPr="008207B7">
        <w:rPr>
          <w:rFonts w:cstheme="minorHAnsi"/>
        </w:rPr>
        <w:t xml:space="preserve"> array</w:t>
      </w:r>
      <w:r>
        <w:rPr>
          <w:rFonts w:cstheme="minorHAnsi"/>
        </w:rPr>
        <w:t xml:space="preserve"> </w:t>
      </w:r>
      <w:r w:rsidR="00A1389B">
        <w:rPr>
          <w:rFonts w:cstheme="minorHAnsi"/>
        </w:rPr>
        <w:t xml:space="preserve">of </w:t>
      </w:r>
      <w:r w:rsidRPr="008207B7">
        <w:rPr>
          <w:rFonts w:cstheme="minorHAnsi"/>
        </w:rPr>
        <w:t>n</w:t>
      </w:r>
      <w:r>
        <w:rPr>
          <w:rFonts w:cstheme="minorHAnsi"/>
        </w:rPr>
        <w:t xml:space="preserve"> integers,</w:t>
      </w:r>
      <w:r w:rsidRPr="008207B7">
        <w:rPr>
          <w:rFonts w:cstheme="minorHAnsi"/>
        </w:rPr>
        <w:t xml:space="preserve"> to make </w:t>
      </w:r>
      <w:r>
        <w:rPr>
          <w:rFonts w:cstheme="minorHAnsi"/>
        </w:rPr>
        <w:t>the</w:t>
      </w:r>
      <w:r w:rsidRPr="008207B7">
        <w:rPr>
          <w:rFonts w:cstheme="minorHAnsi"/>
        </w:rPr>
        <w:t xml:space="preserve"> transform </w:t>
      </w:r>
      <w:r>
        <w:rPr>
          <w:rFonts w:cstheme="minorHAnsi"/>
        </w:rPr>
        <w:t xml:space="preserve">the </w:t>
      </w:r>
      <w:r w:rsidRPr="008207B7">
        <w:rPr>
          <w:rFonts w:cstheme="minorHAnsi"/>
        </w:rPr>
        <w:t>n-th primitive root of unit</w:t>
      </w:r>
      <w:r>
        <w:rPr>
          <w:rFonts w:cstheme="minorHAnsi"/>
        </w:rPr>
        <w:t>y</w:t>
      </w:r>
      <w:r w:rsidRPr="008207B7">
        <w:rPr>
          <w:rFonts w:cstheme="minorHAnsi"/>
        </w:rPr>
        <w:t xml:space="preserve"> </w:t>
      </w:r>
      <w:r>
        <w:rPr>
          <w:rFonts w:cstheme="minorHAnsi"/>
        </w:rPr>
        <w:t xml:space="preserve">(pru) </w:t>
      </w:r>
      <w:r w:rsidRPr="008207B7">
        <w:rPr>
          <w:rFonts w:cstheme="minorHAnsi"/>
        </w:rPr>
        <w:t>ha</w:t>
      </w:r>
      <w:r>
        <w:rPr>
          <w:rFonts w:cstheme="minorHAnsi"/>
        </w:rPr>
        <w:t xml:space="preserve">s </w:t>
      </w:r>
      <w:r w:rsidRPr="008207B7">
        <w:rPr>
          <w:rFonts w:cstheme="minorHAnsi"/>
        </w:rPr>
        <w:t>to be found.</w:t>
      </w:r>
      <w:r>
        <w:rPr>
          <w:rFonts w:cstheme="minorHAnsi"/>
        </w:rPr>
        <w:t xml:space="preserve"> C</w:t>
      </w:r>
      <w:r w:rsidRPr="008207B7">
        <w:rPr>
          <w:rFonts w:cstheme="minorHAnsi"/>
        </w:rPr>
        <w:t xml:space="preserve">oefficients of forward and inverse transforms </w:t>
      </w:r>
      <w:r>
        <w:rPr>
          <w:rFonts w:cstheme="minorHAnsi"/>
        </w:rPr>
        <w:t xml:space="preserve">(powers pru) </w:t>
      </w:r>
      <w:r w:rsidRPr="008207B7">
        <w:rPr>
          <w:rFonts w:cstheme="minorHAnsi"/>
        </w:rPr>
        <w:t xml:space="preserve">usually are precomputed. </w:t>
      </w:r>
    </w:p>
    <w:p w14:paraId="425BA5F5" w14:textId="78AEB7DE" w:rsidR="008207B7" w:rsidRPr="00C41CD9" w:rsidRDefault="008207B7" w:rsidP="008207B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 w:rsidRPr="008207B7">
        <w:rPr>
          <w:rFonts w:cstheme="minorHAnsi"/>
          <w:color w:val="363636"/>
          <w:shd w:val="clear" w:color="auto" w:fill="FFFFFF"/>
        </w:rPr>
        <w:t>Choose a minimum (prime) working modulus </w:t>
      </w:r>
      <w:r w:rsidRPr="008207B7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M</w:t>
      </w:r>
      <w:r w:rsidRPr="008207B7">
        <w:rPr>
          <w:rFonts w:cstheme="minorHAnsi"/>
          <w:color w:val="363636"/>
          <w:shd w:val="clear" w:color="auto" w:fill="FFFFFF"/>
        </w:rPr>
        <w:t> such that </w:t>
      </w:r>
      <w:r w:rsidRPr="008207B7">
        <w:rPr>
          <w:rStyle w:val="mn"/>
          <w:rFonts w:cstheme="minorHAnsi"/>
          <w:color w:val="363636"/>
          <w:bdr w:val="none" w:sz="0" w:space="0" w:color="auto" w:frame="1"/>
          <w:shd w:val="clear" w:color="auto" w:fill="FFFFFF"/>
        </w:rPr>
        <w:t>1</w:t>
      </w:r>
      <w:r w:rsidRPr="008207B7">
        <w:rPr>
          <w:rStyle w:val="mo"/>
          <w:rFonts w:cstheme="minorHAnsi"/>
          <w:color w:val="363636"/>
          <w:bdr w:val="none" w:sz="0" w:space="0" w:color="auto" w:frame="1"/>
          <w:shd w:val="clear" w:color="auto" w:fill="FFFFFF"/>
        </w:rPr>
        <w:t>≤</w:t>
      </w:r>
      <w:r w:rsidRPr="008207B7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n</w:t>
      </w:r>
      <w:r w:rsidRPr="008207B7">
        <w:rPr>
          <w:rStyle w:val="mo"/>
          <w:rFonts w:cstheme="minorHAnsi"/>
          <w:color w:val="363636"/>
          <w:bdr w:val="none" w:sz="0" w:space="0" w:color="auto" w:frame="1"/>
          <w:shd w:val="clear" w:color="auto" w:fill="FFFFFF"/>
        </w:rPr>
        <w:t>&lt;</w:t>
      </w:r>
      <w:r w:rsidRPr="008207B7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M</w:t>
      </w:r>
      <w:r w:rsidRPr="008207B7">
        <w:rPr>
          <w:rFonts w:cstheme="minorHAnsi"/>
          <w:color w:val="363636"/>
          <w:shd w:val="clear" w:color="auto" w:fill="FFFFFF"/>
        </w:rPr>
        <w:t> and every input value is in the range </w:t>
      </w:r>
      <w:r w:rsidRPr="008207B7">
        <w:rPr>
          <w:rStyle w:val="mo"/>
          <w:rFonts w:cstheme="minorHAnsi"/>
          <w:color w:val="363636"/>
          <w:bdr w:val="none" w:sz="0" w:space="0" w:color="auto" w:frame="1"/>
          <w:shd w:val="clear" w:color="auto" w:fill="FFFFFF"/>
        </w:rPr>
        <w:t>[</w:t>
      </w:r>
      <w:r w:rsidRPr="008207B7">
        <w:rPr>
          <w:rStyle w:val="mn"/>
          <w:rFonts w:cstheme="minorHAnsi"/>
          <w:color w:val="363636"/>
          <w:bdr w:val="none" w:sz="0" w:space="0" w:color="auto" w:frame="1"/>
          <w:shd w:val="clear" w:color="auto" w:fill="FFFFFF"/>
        </w:rPr>
        <w:t>0</w:t>
      </w:r>
      <w:r w:rsidRPr="008207B7">
        <w:rPr>
          <w:rStyle w:val="mo"/>
          <w:rFonts w:cstheme="minorHAnsi"/>
          <w:color w:val="363636"/>
          <w:bdr w:val="none" w:sz="0" w:space="0" w:color="auto" w:frame="1"/>
          <w:shd w:val="clear" w:color="auto" w:fill="FFFFFF"/>
        </w:rPr>
        <w:t>,</w:t>
      </w:r>
      <w:r w:rsidRPr="008207B7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M</w:t>
      </w:r>
      <w:r w:rsidRPr="008207B7">
        <w:rPr>
          <w:rStyle w:val="mo"/>
          <w:rFonts w:cstheme="minorHAnsi"/>
          <w:color w:val="363636"/>
          <w:bdr w:val="none" w:sz="0" w:space="0" w:color="auto" w:frame="1"/>
          <w:shd w:val="clear" w:color="auto" w:fill="FFFFFF"/>
        </w:rPr>
        <w:t>)</w:t>
      </w:r>
      <w:r w:rsidRPr="008207B7">
        <w:rPr>
          <w:rFonts w:cstheme="minorHAnsi"/>
          <w:color w:val="363636"/>
          <w:shd w:val="clear" w:color="auto" w:fill="FFFFFF"/>
        </w:rPr>
        <w:t>.</w:t>
      </w:r>
    </w:p>
    <w:p w14:paraId="27774079" w14:textId="77777777" w:rsidR="00C41CD9" w:rsidRPr="00C41CD9" w:rsidRDefault="00C41CD9" w:rsidP="008207B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>
        <w:rPr>
          <w:rFonts w:cstheme="minorHAnsi"/>
          <w:color w:val="363636"/>
          <w:shd w:val="clear" w:color="auto" w:fill="FFFFFF"/>
        </w:rPr>
        <w:t>Find n-th pru.</w:t>
      </w:r>
    </w:p>
    <w:p w14:paraId="59165AC7" w14:textId="42787282" w:rsidR="00C41CD9" w:rsidRPr="00C41CD9" w:rsidRDefault="00C41CD9" w:rsidP="0077570C">
      <w:pPr>
        <w:pStyle w:val="NormalWeb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color w:val="363636"/>
          <w:kern w:val="0"/>
        </w:rPr>
      </w:pPr>
      <w:r w:rsidRPr="00C41CD9">
        <w:rPr>
          <w:rFonts w:asciiTheme="minorHAnsi" w:hAnsiTheme="minorHAnsi" w:cstheme="minorHAnsi"/>
          <w:color w:val="363636"/>
        </w:rPr>
        <w:t>Select some integer 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</w:t>
      </w:r>
      <w:r w:rsidRPr="00C41CD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≥</w:t>
      </w:r>
      <w:r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C41CD9">
        <w:rPr>
          <w:rFonts w:asciiTheme="minorHAnsi" w:hAnsiTheme="minorHAnsi" w:cstheme="minorHAnsi"/>
          <w:color w:val="363636"/>
        </w:rPr>
        <w:t> and define 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C41CD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kn</w:t>
      </w:r>
      <w:r w:rsidRPr="00C41CD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C41CD9">
        <w:rPr>
          <w:rFonts w:asciiTheme="minorHAnsi" w:hAnsiTheme="minorHAnsi" w:cstheme="minorHAnsi"/>
          <w:color w:val="363636"/>
        </w:rPr>
        <w:t> as the working modulus</w:t>
      </w:r>
      <w:r>
        <w:rPr>
          <w:rFonts w:asciiTheme="minorHAnsi" w:hAnsiTheme="minorHAnsi" w:cstheme="minorHAnsi"/>
          <w:color w:val="363636"/>
        </w:rPr>
        <w:t xml:space="preserve">, 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C41CD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≥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M</w:t>
      </w:r>
      <w:r>
        <w:rPr>
          <w:rFonts w:asciiTheme="minorHAnsi" w:hAnsiTheme="minorHAnsi" w:cstheme="minorHAnsi"/>
          <w:color w:val="363636"/>
        </w:rPr>
        <w:t xml:space="preserve">, </w:t>
      </w:r>
      <w:r w:rsidRPr="00C41CD9">
        <w:rPr>
          <w:rFonts w:asciiTheme="minorHAnsi" w:hAnsiTheme="minorHAnsi" w:cstheme="minorHAnsi"/>
          <w:color w:val="363636"/>
        </w:rPr>
        <w:t> </w:t>
      </w:r>
      <w:r w:rsidRPr="00C41CD9"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C41CD9">
        <w:rPr>
          <w:rFonts w:asciiTheme="minorHAnsi" w:hAnsiTheme="minorHAnsi" w:cstheme="minorHAnsi"/>
          <w:color w:val="363636"/>
        </w:rPr>
        <w:t> </w:t>
      </w:r>
      <w:r>
        <w:rPr>
          <w:rFonts w:asciiTheme="minorHAnsi" w:hAnsiTheme="minorHAnsi" w:cstheme="minorHAnsi"/>
          <w:color w:val="363636"/>
        </w:rPr>
        <w:t>is a prime</w:t>
      </w:r>
      <w:r w:rsidRPr="00C41CD9">
        <w:rPr>
          <w:rFonts w:asciiTheme="minorHAnsi" w:hAnsiTheme="minorHAnsi" w:cstheme="minorHAnsi"/>
          <w:color w:val="363636"/>
        </w:rPr>
        <w:t>. </w:t>
      </w:r>
      <w:r>
        <w:rPr>
          <w:rFonts w:asciiTheme="minorHAnsi" w:hAnsiTheme="minorHAnsi" w:cstheme="minorHAnsi"/>
          <w:color w:val="363636"/>
        </w:rPr>
        <w:t>F</w:t>
      </w:r>
      <w:r w:rsidRPr="00C41CD9">
        <w:rPr>
          <w:rFonts w:asciiTheme="minorHAnsi" w:hAnsiTheme="minorHAnsi" w:cstheme="minorHAnsi"/>
          <w:color w:val="363636"/>
        </w:rPr>
        <w:t>or any 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C41CD9">
        <w:rPr>
          <w:rFonts w:asciiTheme="minorHAnsi" w:hAnsiTheme="minorHAnsi" w:cstheme="minorHAnsi"/>
          <w:color w:val="363636"/>
        </w:rPr>
        <w:t> and 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M</w:t>
      </w:r>
      <w:r w:rsidRPr="00C41CD9">
        <w:rPr>
          <w:rFonts w:asciiTheme="minorHAnsi" w:hAnsiTheme="minorHAnsi" w:cstheme="minorHAnsi"/>
          <w:color w:val="363636"/>
        </w:rPr>
        <w:t xml:space="preserve"> </w:t>
      </w:r>
      <w:hyperlink r:id="rId9" w:tooltip="Wikipedia: Dirichlet's theorem on arithmetic progressions" w:history="1">
        <w:r w:rsidRPr="00C41CD9">
          <w:rPr>
            <w:rStyle w:val="Hyperlink"/>
            <w:rFonts w:asciiTheme="minorHAnsi" w:hAnsiTheme="minorHAnsi" w:cstheme="minorHAnsi"/>
            <w:color w:val="926B99"/>
          </w:rPr>
          <w:t>Dirichlet’s theorem</w:t>
        </w:r>
      </w:hyperlink>
      <w:r w:rsidRPr="00C41CD9">
        <w:rPr>
          <w:rFonts w:asciiTheme="minorHAnsi" w:hAnsiTheme="minorHAnsi" w:cstheme="minorHAnsi"/>
          <w:color w:val="363636"/>
        </w:rPr>
        <w:t xml:space="preserve"> guarantees </w:t>
      </w:r>
      <w:r>
        <w:rPr>
          <w:rFonts w:asciiTheme="minorHAnsi" w:hAnsiTheme="minorHAnsi" w:cstheme="minorHAnsi"/>
          <w:color w:val="363636"/>
        </w:rPr>
        <w:t xml:space="preserve">an existence </w:t>
      </w:r>
      <w:r w:rsidR="00262AAF">
        <w:rPr>
          <w:rFonts w:asciiTheme="minorHAnsi" w:hAnsiTheme="minorHAnsi" w:cstheme="minorHAnsi"/>
          <w:color w:val="363636"/>
        </w:rPr>
        <w:t>of k</w:t>
      </w:r>
      <w:r w:rsidRPr="00C41CD9">
        <w:rPr>
          <w:rFonts w:asciiTheme="minorHAnsi" w:hAnsiTheme="minorHAnsi" w:cstheme="minorHAnsi"/>
          <w:color w:val="363636"/>
        </w:rPr>
        <w:t xml:space="preserve"> </w:t>
      </w:r>
      <w:r w:rsidR="00262AAF">
        <w:rPr>
          <w:rFonts w:asciiTheme="minorHAnsi" w:hAnsiTheme="minorHAnsi" w:cstheme="minorHAnsi"/>
          <w:color w:val="363636"/>
        </w:rPr>
        <w:t xml:space="preserve">and </w:t>
      </w:r>
      <w:r w:rsidRPr="00C41CD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262AAF"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262AAF" w:rsidRPr="00C41CD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≥</w:t>
      </w:r>
      <w:r w:rsid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M.</w:t>
      </w:r>
    </w:p>
    <w:p w14:paraId="6473C575" w14:textId="4E46640D" w:rsidR="00262AAF" w:rsidRPr="00262AAF" w:rsidRDefault="00262AAF" w:rsidP="0077570C">
      <w:pPr>
        <w:pStyle w:val="NormalWeb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color w:val="363636"/>
          <w:kern w:val="0"/>
        </w:rPr>
      </w:pPr>
      <w:r w:rsidRPr="00262AAF">
        <w:rPr>
          <w:rFonts w:asciiTheme="minorHAnsi" w:hAnsiTheme="minorHAnsi" w:cstheme="minorHAnsi"/>
          <w:color w:val="363636"/>
        </w:rPr>
        <w:t>Because 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Fonts w:asciiTheme="minorHAnsi" w:hAnsiTheme="minorHAnsi" w:cstheme="minorHAnsi"/>
          <w:color w:val="363636"/>
        </w:rPr>
        <w:t> is prime, the multiplicative group of 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Z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bscript"/>
        </w:rPr>
        <w:t>N</w:t>
      </w:r>
      <w:r w:rsidRPr="00262AAF">
        <w:rPr>
          <w:rFonts w:asciiTheme="minorHAnsi" w:hAnsiTheme="minorHAnsi" w:cstheme="minorHAnsi"/>
          <w:color w:val="363636"/>
        </w:rPr>
        <w:t> has size 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φ(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)=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−</w:t>
      </w:r>
      <w:r w:rsidRPr="00262AAF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kn</w:t>
      </w:r>
      <w:r w:rsidRPr="00262AAF">
        <w:rPr>
          <w:rFonts w:asciiTheme="minorHAnsi" w:hAnsiTheme="minorHAnsi" w:cstheme="minorHAnsi"/>
          <w:color w:val="363636"/>
        </w:rPr>
        <w:t xml:space="preserve">. </w:t>
      </w:r>
      <w:r>
        <w:rPr>
          <w:rFonts w:asciiTheme="minorHAnsi" w:hAnsiTheme="minorHAnsi" w:cstheme="minorHAnsi"/>
          <w:color w:val="363636"/>
        </w:rPr>
        <w:t>It’s a</w:t>
      </w:r>
      <w:r w:rsidRPr="00262AAF">
        <w:rPr>
          <w:rFonts w:asciiTheme="minorHAnsi" w:hAnsiTheme="minorHAnsi" w:cstheme="minorHAnsi"/>
          <w:color w:val="363636"/>
        </w:rPr>
        <w:t xml:space="preserve"> </w:t>
      </w:r>
      <w:r>
        <w:rPr>
          <w:rFonts w:asciiTheme="minorHAnsi" w:hAnsiTheme="minorHAnsi" w:cstheme="minorHAnsi"/>
          <w:color w:val="363636"/>
        </w:rPr>
        <w:t xml:space="preserve">cyclic </w:t>
      </w:r>
      <w:r w:rsidRPr="00262AAF">
        <w:rPr>
          <w:rFonts w:asciiTheme="minorHAnsi" w:hAnsiTheme="minorHAnsi" w:cstheme="minorHAnsi"/>
          <w:color w:val="363636"/>
        </w:rPr>
        <w:t xml:space="preserve">group </w:t>
      </w:r>
      <w:r>
        <w:rPr>
          <w:rFonts w:asciiTheme="minorHAnsi" w:hAnsiTheme="minorHAnsi" w:cstheme="minorHAnsi"/>
          <w:color w:val="363636"/>
        </w:rPr>
        <w:t xml:space="preserve">and it </w:t>
      </w:r>
      <w:r w:rsidRPr="00262AAF">
        <w:rPr>
          <w:rFonts w:asciiTheme="minorHAnsi" w:hAnsiTheme="minorHAnsi" w:cstheme="minorHAnsi"/>
          <w:color w:val="363636"/>
        </w:rPr>
        <w:t>must have at least one generator 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g</w:t>
      </w:r>
      <w:r w:rsidRPr="00262AAF">
        <w:rPr>
          <w:rFonts w:asciiTheme="minorHAnsi" w:hAnsiTheme="minorHAnsi" w:cstheme="minorHAnsi"/>
          <w:color w:val="363636"/>
        </w:rPr>
        <w:t>, which is also a 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−</w:t>
      </w:r>
      <w:r w:rsidRPr="00262AAF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-</w:t>
      </w:r>
      <w:r w:rsidRPr="00262AAF">
        <w:rPr>
          <w:rFonts w:asciiTheme="minorHAnsi" w:hAnsiTheme="minorHAnsi" w:cstheme="minorHAnsi"/>
          <w:color w:val="363636"/>
        </w:rPr>
        <w:t xml:space="preserve">th </w:t>
      </w:r>
      <w:r w:rsidR="00427A02">
        <w:rPr>
          <w:rFonts w:asciiTheme="minorHAnsi" w:hAnsiTheme="minorHAnsi" w:cstheme="minorHAnsi"/>
          <w:color w:val="363636"/>
        </w:rPr>
        <w:t>pru</w:t>
      </w:r>
      <w:r w:rsidRPr="00262AAF">
        <w:rPr>
          <w:rFonts w:asciiTheme="minorHAnsi" w:hAnsiTheme="minorHAnsi" w:cstheme="minorHAnsi"/>
          <w:color w:val="363636"/>
        </w:rPr>
        <w:t>.</w:t>
      </w:r>
    </w:p>
    <w:p w14:paraId="7A55F246" w14:textId="77777777" w:rsidR="00262AAF" w:rsidRDefault="00262AAF" w:rsidP="0077570C">
      <w:pPr>
        <w:pStyle w:val="NormalWeb"/>
        <w:numPr>
          <w:ilvl w:val="0"/>
          <w:numId w:val="38"/>
        </w:numPr>
        <w:spacing w:line="240" w:lineRule="auto"/>
        <w:rPr>
          <w:rFonts w:asciiTheme="minorHAnsi" w:hAnsiTheme="minorHAnsi" w:cstheme="minorHAnsi"/>
          <w:color w:val="363636"/>
        </w:rPr>
      </w:pPr>
      <w:r w:rsidRPr="00262AAF">
        <w:rPr>
          <w:rFonts w:asciiTheme="minorHAnsi" w:hAnsiTheme="minorHAnsi" w:cstheme="minorHAnsi"/>
          <w:color w:val="363636"/>
        </w:rPr>
        <w:t>Define 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ω≡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g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k</w:t>
      </w:r>
      <w:r w:rsidRPr="00262AAF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Fonts w:asciiTheme="minorHAnsi" w:hAnsiTheme="minorHAnsi" w:cstheme="minorHAnsi"/>
          <w:color w:val="363636"/>
        </w:rPr>
        <w:t xml:space="preserve">. </w:t>
      </w:r>
    </w:p>
    <w:p w14:paraId="186B8647" w14:textId="77777777" w:rsidR="00262AAF" w:rsidRDefault="00262AAF" w:rsidP="0077570C">
      <w:pPr>
        <w:pStyle w:val="NormalWeb"/>
        <w:spacing w:line="240" w:lineRule="auto"/>
        <w:ind w:left="1080"/>
        <w:rPr>
          <w:rFonts w:asciiTheme="minorHAnsi" w:hAnsiTheme="minorHAnsi" w:cstheme="minorHAnsi"/>
          <w:color w:val="363636"/>
        </w:rPr>
      </w:pP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ω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g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kn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g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262AAF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g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φ(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)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Pr="00262AAF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262AAF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262AAF">
        <w:rPr>
          <w:rFonts w:asciiTheme="minorHAnsi" w:hAnsiTheme="minorHAnsi" w:cstheme="minorHAnsi"/>
          <w:color w:val="363636"/>
        </w:rPr>
        <w:t xml:space="preserve"> due to </w:t>
      </w:r>
      <w:hyperlink r:id="rId10" w:tooltip="Wikipedia: Euler’s theorem" w:history="1">
        <w:r w:rsidRPr="00262AAF">
          <w:rPr>
            <w:rStyle w:val="Hyperlink"/>
            <w:rFonts w:asciiTheme="minorHAnsi" w:hAnsiTheme="minorHAnsi" w:cstheme="minorHAnsi"/>
            <w:color w:val="926B99"/>
          </w:rPr>
          <w:t>Euler’s theorem</w:t>
        </w:r>
      </w:hyperlink>
      <w:r w:rsidRPr="00262AAF">
        <w:rPr>
          <w:rFonts w:asciiTheme="minorHAnsi" w:hAnsiTheme="minorHAnsi" w:cstheme="minorHAnsi"/>
          <w:color w:val="363636"/>
        </w:rPr>
        <w:t>.</w:t>
      </w:r>
    </w:p>
    <w:p w14:paraId="486AF837" w14:textId="20AF477E" w:rsidR="00262AAF" w:rsidRDefault="00262AAF" w:rsidP="0077570C">
      <w:pPr>
        <w:pStyle w:val="NormalWeb"/>
        <w:spacing w:line="240" w:lineRule="auto"/>
        <w:ind w:left="1080"/>
        <w:rPr>
          <w:rFonts w:asciiTheme="minorHAnsi" w:hAnsiTheme="minorHAnsi" w:cstheme="minorHAnsi"/>
          <w:color w:val="363636"/>
        </w:rPr>
      </w:pP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g</w:t>
      </w:r>
      <w:r w:rsidRPr="00262AAF">
        <w:rPr>
          <w:rFonts w:asciiTheme="minorHAnsi" w:hAnsiTheme="minorHAnsi" w:cstheme="minorHAnsi"/>
          <w:color w:val="363636"/>
        </w:rPr>
        <w:t> is a generator</w:t>
      </w:r>
      <w:r w:rsidR="00427A02">
        <w:rPr>
          <w:rFonts w:asciiTheme="minorHAnsi" w:hAnsiTheme="minorHAnsi" w:cstheme="minorHAnsi"/>
          <w:color w:val="363636"/>
        </w:rPr>
        <w:t xml:space="preserve"> =&gt;</w:t>
      </w:r>
      <w:r w:rsidRPr="00262AAF">
        <w:rPr>
          <w:rFonts w:asciiTheme="minorHAnsi" w:hAnsiTheme="minorHAnsi" w:cstheme="minorHAnsi"/>
          <w:color w:val="363636"/>
        </w:rPr>
        <w:t xml:space="preserve"> 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ω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i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 xml:space="preserve"> 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g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ik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≢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262AAF">
        <w:rPr>
          <w:rFonts w:asciiTheme="minorHAnsi" w:hAnsiTheme="minorHAnsi" w:cstheme="minorHAnsi"/>
          <w:color w:val="363636"/>
        </w:rPr>
        <w:t> for </w:t>
      </w:r>
      <w:r w:rsidRPr="00262AAF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i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Fonts w:asciiTheme="minorHAnsi" w:hAnsiTheme="minorHAnsi" w:cstheme="minorHAnsi"/>
          <w:color w:val="363636"/>
        </w:rPr>
        <w:t>, because 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i</w:t>
      </w:r>
      <w:r w:rsidRPr="00427A02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</w:t>
      </w:r>
      <w:r w:rsidR="00427A02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="00427A02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427A02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−</w:t>
      </w:r>
      <w:r w:rsidRPr="00262AAF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262AAF">
        <w:rPr>
          <w:rFonts w:asciiTheme="minorHAnsi" w:hAnsiTheme="minorHAnsi" w:cstheme="minorHAnsi"/>
          <w:color w:val="363636"/>
        </w:rPr>
        <w:t>. Hence </w:t>
      </w:r>
      <w:r w:rsidRPr="00262AA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ω</w:t>
      </w:r>
      <w:r w:rsidRPr="00262AAF">
        <w:rPr>
          <w:rFonts w:asciiTheme="minorHAnsi" w:hAnsiTheme="minorHAnsi" w:cstheme="minorHAnsi"/>
          <w:color w:val="363636"/>
        </w:rPr>
        <w:t xml:space="preserve"> is a 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724C19"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-</w:t>
      </w:r>
      <w:r w:rsidRPr="00262AAF">
        <w:rPr>
          <w:rFonts w:asciiTheme="minorHAnsi" w:hAnsiTheme="minorHAnsi" w:cstheme="minorHAnsi"/>
          <w:color w:val="363636"/>
        </w:rPr>
        <w:t xml:space="preserve">th </w:t>
      </w:r>
      <w:r w:rsidR="00724C19">
        <w:rPr>
          <w:rFonts w:asciiTheme="minorHAnsi" w:hAnsiTheme="minorHAnsi" w:cstheme="minorHAnsi"/>
          <w:color w:val="363636"/>
        </w:rPr>
        <w:t>pru</w:t>
      </w:r>
      <w:r w:rsidRPr="00262AAF">
        <w:rPr>
          <w:rFonts w:asciiTheme="minorHAnsi" w:hAnsiTheme="minorHAnsi" w:cstheme="minorHAnsi"/>
          <w:color w:val="363636"/>
        </w:rPr>
        <w:t>, as required by the DFT of length </w:t>
      </w:r>
      <w:r w:rsidRPr="00262AA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262AAF">
        <w:rPr>
          <w:rFonts w:asciiTheme="minorHAnsi" w:hAnsiTheme="minorHAnsi" w:cstheme="minorHAnsi"/>
          <w:color w:val="363636"/>
        </w:rPr>
        <w:t>.</w:t>
      </w:r>
    </w:p>
    <w:p w14:paraId="77656B78" w14:textId="771CCF3A" w:rsidR="00F97D28" w:rsidRPr="00F16957" w:rsidRDefault="00F97D28" w:rsidP="00F16957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eastAsia="Times New Roman" w:cstheme="minorHAnsi"/>
          <w:color w:val="363636"/>
          <w:kern w:val="0"/>
          <w:lang w:eastAsia="en-US"/>
        </w:rPr>
      </w:pPr>
      <w:r w:rsidRPr="00381452">
        <w:rPr>
          <w:rFonts w:eastAsia="Times New Roman" w:cstheme="minorHAnsi"/>
          <w:color w:val="363636"/>
          <w:kern w:val="0"/>
          <w:lang w:eastAsia="en-US"/>
        </w:rPr>
        <w:t>For the prime field </w:t>
      </w:r>
      <w:r w:rsidRPr="00381452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Z</w:t>
      </w:r>
      <w:r w:rsidRPr="00381452">
        <w:rPr>
          <w:rFonts w:eastAsia="Times New Roman" w:cstheme="minorHAnsi"/>
          <w:color w:val="363636"/>
          <w:kern w:val="0"/>
          <w:bdr w:val="none" w:sz="0" w:space="0" w:color="auto" w:frame="1"/>
          <w:vertAlign w:val="subscript"/>
          <w:lang w:eastAsia="en-US"/>
        </w:rPr>
        <w:t>N</w:t>
      </w:r>
      <w:r w:rsidRPr="00381452">
        <w:rPr>
          <w:rFonts w:eastAsia="Times New Roman" w:cstheme="minorHAnsi"/>
          <w:color w:val="363636"/>
          <w:kern w:val="0"/>
          <w:lang w:eastAsia="en-US"/>
        </w:rPr>
        <w:t xml:space="preserve">, </w:t>
      </w:r>
      <w:r w:rsidR="00F16957">
        <w:rPr>
          <w:rFonts w:eastAsia="Times New Roman" w:cstheme="minorHAnsi"/>
          <w:color w:val="363636"/>
          <w:kern w:val="0"/>
          <w:lang w:eastAsia="en-US"/>
        </w:rPr>
        <w:t xml:space="preserve">one </w:t>
      </w:r>
      <w:r w:rsidRPr="00381452">
        <w:rPr>
          <w:rFonts w:eastAsia="Times New Roman" w:cstheme="minorHAnsi"/>
          <w:color w:val="363636"/>
          <w:kern w:val="0"/>
          <w:lang w:eastAsia="en-US"/>
        </w:rPr>
        <w:t xml:space="preserve">can either find a generator of the field then derive a </w:t>
      </w:r>
      <w:r w:rsidRPr="00381452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n-</w:t>
      </w:r>
      <w:r w:rsidRPr="00381452">
        <w:rPr>
          <w:rFonts w:eastAsia="Times New Roman" w:cstheme="minorHAnsi"/>
          <w:color w:val="363636"/>
          <w:kern w:val="0"/>
          <w:lang w:eastAsia="en-US"/>
        </w:rPr>
        <w:t xml:space="preserve">th pru (as mentioned above), or directly find a </w:t>
      </w:r>
      <w:r w:rsidRPr="00381452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n-</w:t>
      </w:r>
      <w:r w:rsidRPr="00381452">
        <w:rPr>
          <w:rFonts w:eastAsia="Times New Roman" w:cstheme="minorHAnsi"/>
          <w:color w:val="363636"/>
          <w:kern w:val="0"/>
          <w:lang w:eastAsia="en-US"/>
        </w:rPr>
        <w:t>th pru.</w:t>
      </w:r>
      <w:r w:rsidR="00F16957">
        <w:rPr>
          <w:rFonts w:eastAsia="Times New Roman" w:cstheme="minorHAnsi"/>
          <w:color w:val="363636"/>
          <w:kern w:val="0"/>
          <w:lang w:eastAsia="en-US"/>
        </w:rPr>
        <w:t xml:space="preserve"> </w:t>
      </w:r>
      <w:r w:rsidRPr="00F16957">
        <w:rPr>
          <w:rFonts w:eastAsia="Times New Roman" w:cstheme="minorHAnsi"/>
          <w:color w:val="363636"/>
          <w:kern w:val="0"/>
          <w:lang w:eastAsia="en-US"/>
        </w:rPr>
        <w:t>Such a field has </w:t>
      </w:r>
      <w:r w:rsidRPr="00F16957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φ(φ(N))=φ(N−1)=φ(kn)</w:t>
      </w:r>
      <w:r w:rsidR="00B23FE4" w:rsidRPr="00F16957">
        <w:rPr>
          <w:rFonts w:eastAsia="Times New Roman" w:cstheme="minorHAnsi"/>
          <w:color w:val="363636"/>
          <w:kern w:val="0"/>
          <w:lang w:eastAsia="en-US"/>
        </w:rPr>
        <w:t xml:space="preserve"> </w:t>
      </w:r>
      <w:r w:rsidRPr="00F16957">
        <w:rPr>
          <w:rFonts w:eastAsia="Times New Roman" w:cstheme="minorHAnsi"/>
          <w:color w:val="363636"/>
          <w:kern w:val="0"/>
          <w:lang w:eastAsia="en-US"/>
        </w:rPr>
        <w:t>generators but </w:t>
      </w:r>
      <w:r w:rsidRPr="00F16957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φ(n)</w:t>
      </w:r>
      <w:r w:rsidR="00B23FE4" w:rsidRPr="00F16957">
        <w:rPr>
          <w:rFonts w:eastAsia="Times New Roman" w:cstheme="minorHAnsi"/>
          <w:color w:val="363636"/>
          <w:kern w:val="0"/>
          <w:lang w:eastAsia="en-US"/>
        </w:rPr>
        <w:t xml:space="preserve"> </w:t>
      </w:r>
      <w:r w:rsidRPr="00F16957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</w:t>
      </w:r>
      <w:r w:rsidR="00B23FE4" w:rsidRPr="00F16957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-</w:t>
      </w:r>
      <w:r w:rsidRPr="00F16957">
        <w:rPr>
          <w:rFonts w:eastAsia="Times New Roman" w:cstheme="minorHAnsi"/>
          <w:color w:val="363636"/>
          <w:kern w:val="0"/>
          <w:lang w:eastAsia="en-US"/>
        </w:rPr>
        <w:t xml:space="preserve">th </w:t>
      </w:r>
      <w:r w:rsidR="0067241E" w:rsidRPr="00F16957">
        <w:rPr>
          <w:rFonts w:eastAsia="Times New Roman" w:cstheme="minorHAnsi"/>
          <w:color w:val="363636"/>
          <w:kern w:val="0"/>
          <w:lang w:eastAsia="en-US"/>
        </w:rPr>
        <w:t>prus</w:t>
      </w:r>
      <w:r w:rsidRPr="00F16957">
        <w:rPr>
          <w:rFonts w:eastAsia="Times New Roman" w:cstheme="minorHAnsi"/>
          <w:color w:val="363636"/>
          <w:kern w:val="0"/>
          <w:lang w:eastAsia="en-US"/>
        </w:rPr>
        <w:t xml:space="preserve">. The first number is greater than or equal to the second number. So </w:t>
      </w:r>
      <w:r w:rsidR="0067241E" w:rsidRPr="00F16957">
        <w:rPr>
          <w:rFonts w:eastAsia="Times New Roman" w:cstheme="minorHAnsi"/>
          <w:color w:val="363636"/>
          <w:kern w:val="0"/>
          <w:lang w:eastAsia="en-US"/>
        </w:rPr>
        <w:t xml:space="preserve">the </w:t>
      </w:r>
      <w:r w:rsidRPr="00F16957">
        <w:rPr>
          <w:rFonts w:eastAsia="Times New Roman" w:cstheme="minorHAnsi"/>
          <w:color w:val="363636"/>
          <w:kern w:val="0"/>
          <w:lang w:eastAsia="en-US"/>
        </w:rPr>
        <w:t>sampling random candidates in the range </w:t>
      </w:r>
      <w:r w:rsidRPr="00F16957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[0,N)</w:t>
      </w:r>
      <w:r w:rsidRPr="00F16957">
        <w:rPr>
          <w:rFonts w:eastAsia="Times New Roman" w:cstheme="minorHAnsi"/>
          <w:color w:val="363636"/>
          <w:kern w:val="0"/>
          <w:lang w:eastAsia="en-US"/>
        </w:rPr>
        <w:t xml:space="preserve"> more likely (or equally likely) succeed</w:t>
      </w:r>
      <w:r w:rsidR="0067241E" w:rsidRPr="00F16957">
        <w:rPr>
          <w:rFonts w:eastAsia="Times New Roman" w:cstheme="minorHAnsi"/>
          <w:color w:val="363636"/>
          <w:kern w:val="0"/>
          <w:lang w:eastAsia="en-US"/>
        </w:rPr>
        <w:t>s</w:t>
      </w:r>
      <w:r w:rsidRPr="00F16957">
        <w:rPr>
          <w:rFonts w:eastAsia="Times New Roman" w:cstheme="minorHAnsi"/>
          <w:color w:val="363636"/>
          <w:kern w:val="0"/>
          <w:lang w:eastAsia="en-US"/>
        </w:rPr>
        <w:t xml:space="preserve"> in finding a generator than finding a </w:t>
      </w:r>
      <w:r w:rsidRPr="00F16957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</w:t>
      </w:r>
      <w:r w:rsidR="0067241E" w:rsidRPr="00F16957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-</w:t>
      </w:r>
      <w:r w:rsidRPr="00F16957">
        <w:rPr>
          <w:rFonts w:eastAsia="Times New Roman" w:cstheme="minorHAnsi"/>
          <w:color w:val="363636"/>
          <w:kern w:val="0"/>
          <w:lang w:eastAsia="en-US"/>
        </w:rPr>
        <w:t xml:space="preserve">th </w:t>
      </w:r>
      <w:r w:rsidR="0067241E" w:rsidRPr="00F16957">
        <w:rPr>
          <w:rFonts w:eastAsia="Times New Roman" w:cstheme="minorHAnsi"/>
          <w:color w:val="363636"/>
          <w:kern w:val="0"/>
          <w:lang w:eastAsia="en-US"/>
        </w:rPr>
        <w:t>pru</w:t>
      </w:r>
      <w:r w:rsidRPr="00F16957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08D8E19E" w14:textId="436F94C9" w:rsidR="00F97D28" w:rsidRPr="00F97D28" w:rsidRDefault="00F97D28" w:rsidP="00381452">
      <w:pPr>
        <w:numPr>
          <w:ilvl w:val="0"/>
          <w:numId w:val="41"/>
        </w:numPr>
        <w:spacing w:line="240" w:lineRule="auto"/>
        <w:rPr>
          <w:rFonts w:eastAsia="Times New Roman" w:cstheme="minorHAnsi"/>
          <w:color w:val="363636"/>
          <w:kern w:val="0"/>
          <w:lang w:eastAsia="en-US"/>
        </w:rPr>
      </w:pPr>
      <w:r w:rsidRPr="00F97D28">
        <w:rPr>
          <w:rFonts w:eastAsia="Times New Roman" w:cstheme="minorHAnsi"/>
          <w:color w:val="363636"/>
          <w:kern w:val="0"/>
          <w:lang w:eastAsia="en-US"/>
        </w:rPr>
        <w:t>To find a generator, first fully factorize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N−1</w:t>
      </w:r>
      <w:r w:rsidRPr="00F97D28">
        <w:rPr>
          <w:rFonts w:eastAsia="Times New Roman" w:cstheme="minorHAnsi"/>
          <w:color w:val="363636"/>
          <w:kern w:val="0"/>
          <w:lang w:eastAsia="en-US"/>
        </w:rPr>
        <w:t> and collect its set of unique prime factors. A candidate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a</w:t>
      </w:r>
      <w:r w:rsidRPr="00F97D28">
        <w:rPr>
          <w:rFonts w:ascii="Cambria Math" w:eastAsia="Times New Roman" w:hAnsi="Cambria Math" w:cs="Cambria Math"/>
          <w:color w:val="363636"/>
          <w:kern w:val="0"/>
          <w:bdr w:val="none" w:sz="0" w:space="0" w:color="auto" w:frame="1"/>
          <w:lang w:eastAsia="en-US"/>
        </w:rPr>
        <w:t>∈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(1,N)</w:t>
      </w:r>
      <w:r w:rsidRPr="00F97D28">
        <w:rPr>
          <w:rFonts w:eastAsia="Times New Roman" w:cstheme="minorHAnsi"/>
          <w:color w:val="363636"/>
          <w:kern w:val="0"/>
          <w:lang w:eastAsia="en-US"/>
        </w:rPr>
        <w:t> is a generator of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Z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vertAlign w:val="subscript"/>
          <w:lang w:eastAsia="en-US"/>
        </w:rPr>
        <w:t>N</w:t>
      </w:r>
      <w:r w:rsidRPr="00F97D28">
        <w:rPr>
          <w:rFonts w:eastAsia="Times New Roman" w:cstheme="minorHAnsi"/>
          <w:color w:val="363636"/>
          <w:kern w:val="0"/>
          <w:lang w:eastAsia="en-US"/>
        </w:rPr>
        <w:t> if and only if {for each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p</w:t>
      </w:r>
      <w:r w:rsidRPr="00F97D28">
        <w:rPr>
          <w:rFonts w:eastAsia="Times New Roman" w:cstheme="minorHAnsi"/>
          <w:color w:val="363636"/>
          <w:kern w:val="0"/>
          <w:lang w:eastAsia="en-US"/>
        </w:rPr>
        <w:t> in that set of unique prime factors,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a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vertAlign w:val="superscript"/>
          <w:lang w:eastAsia="en-US"/>
        </w:rPr>
        <w:t>(N−1)/p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≢1 mod N</w:t>
      </w:r>
      <w:r w:rsidR="0067241E" w:rsidRPr="00F97D28">
        <w:rPr>
          <w:rFonts w:eastAsia="Times New Roman" w:cstheme="minorHAnsi"/>
          <w:color w:val="363636"/>
          <w:kern w:val="0"/>
          <w:lang w:eastAsia="en-US"/>
        </w:rPr>
        <w:t xml:space="preserve"> </w:t>
      </w:r>
      <w:r w:rsidRPr="00F97D28">
        <w:rPr>
          <w:rFonts w:eastAsia="Times New Roman" w:cstheme="minorHAnsi"/>
          <w:color w:val="363636"/>
          <w:kern w:val="0"/>
          <w:lang w:eastAsia="en-US"/>
        </w:rPr>
        <w:t>}.</w:t>
      </w:r>
    </w:p>
    <w:p w14:paraId="03542A2B" w14:textId="3FC5BD96" w:rsidR="00F97D28" w:rsidRDefault="00F97D28" w:rsidP="00381452">
      <w:pPr>
        <w:numPr>
          <w:ilvl w:val="0"/>
          <w:numId w:val="41"/>
        </w:numPr>
        <w:spacing w:line="240" w:lineRule="auto"/>
        <w:rPr>
          <w:rFonts w:eastAsia="Times New Roman" w:cstheme="minorHAnsi"/>
          <w:color w:val="363636"/>
          <w:kern w:val="0"/>
          <w:lang w:eastAsia="en-US"/>
        </w:rPr>
      </w:pPr>
      <w:r w:rsidRPr="00F97D28">
        <w:rPr>
          <w:rFonts w:eastAsia="Times New Roman" w:cstheme="minorHAnsi"/>
          <w:color w:val="363636"/>
          <w:kern w:val="0"/>
          <w:lang w:eastAsia="en-US"/>
        </w:rPr>
        <w:t>To find a primitive root directly, first fully factorize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</w:t>
      </w:r>
      <w:r w:rsidRPr="00F97D28">
        <w:rPr>
          <w:rFonts w:eastAsia="Times New Roman" w:cstheme="minorHAnsi"/>
          <w:color w:val="363636"/>
          <w:kern w:val="0"/>
          <w:lang w:eastAsia="en-US"/>
        </w:rPr>
        <w:t> and collect its set of prime factors. A candidate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a</w:t>
      </w:r>
      <w:r w:rsidRPr="00F97D28">
        <w:rPr>
          <w:rFonts w:ascii="Cambria Math" w:eastAsia="Times New Roman" w:hAnsi="Cambria Math" w:cs="Cambria Math"/>
          <w:color w:val="363636"/>
          <w:kern w:val="0"/>
          <w:bdr w:val="none" w:sz="0" w:space="0" w:color="auto" w:frame="1"/>
          <w:lang w:eastAsia="en-US"/>
        </w:rPr>
        <w:t>∈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(1,N)</w:t>
      </w:r>
      <w:r w:rsidR="0067241E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F97D28">
        <w:rPr>
          <w:rFonts w:eastAsia="Times New Roman" w:cstheme="minorHAnsi"/>
          <w:color w:val="363636"/>
          <w:kern w:val="0"/>
          <w:lang w:eastAsia="en-US"/>
        </w:rPr>
        <w:t xml:space="preserve">is a 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</w:t>
      </w:r>
      <w:r w:rsidR="0067241E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-</w:t>
      </w:r>
      <w:r w:rsidRPr="00F97D28">
        <w:rPr>
          <w:rFonts w:eastAsia="Times New Roman" w:cstheme="minorHAnsi"/>
          <w:color w:val="363636"/>
          <w:kern w:val="0"/>
          <w:lang w:eastAsia="en-US"/>
        </w:rPr>
        <w:t xml:space="preserve">th </w:t>
      </w:r>
      <w:r w:rsidR="0067241E">
        <w:rPr>
          <w:rFonts w:eastAsia="Times New Roman" w:cstheme="minorHAnsi"/>
          <w:color w:val="363636"/>
          <w:kern w:val="0"/>
          <w:lang w:eastAsia="en-US"/>
        </w:rPr>
        <w:t>pru</w:t>
      </w:r>
      <w:r w:rsidRPr="00F97D28">
        <w:rPr>
          <w:rFonts w:eastAsia="Times New Roman" w:cstheme="minorHAnsi"/>
          <w:color w:val="363636"/>
          <w:kern w:val="0"/>
          <w:lang w:eastAsia="en-US"/>
        </w:rPr>
        <w:t xml:space="preserve"> in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Z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vertAlign w:val="subscript"/>
          <w:lang w:eastAsia="en-US"/>
        </w:rPr>
        <w:t>N</w:t>
      </w:r>
      <w:r w:rsidRPr="00F97D28">
        <w:rPr>
          <w:rFonts w:eastAsia="Times New Roman" w:cstheme="minorHAnsi"/>
          <w:color w:val="363636"/>
          <w:kern w:val="0"/>
          <w:lang w:eastAsia="en-US"/>
        </w:rPr>
        <w:t> if and only if {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an≡1 mod Nan≡1 mod N</w:t>
      </w:r>
      <w:r w:rsidRPr="00F97D28">
        <w:rPr>
          <w:rFonts w:eastAsia="Times New Roman" w:cstheme="minorHAnsi"/>
          <w:color w:val="363636"/>
          <w:kern w:val="0"/>
          <w:lang w:eastAsia="en-US"/>
        </w:rPr>
        <w:t>, and for each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pp</w:t>
      </w:r>
      <w:r w:rsidRPr="00F97D28">
        <w:rPr>
          <w:rFonts w:eastAsia="Times New Roman" w:cstheme="minorHAnsi"/>
          <w:color w:val="363636"/>
          <w:kern w:val="0"/>
          <w:lang w:eastAsia="en-US"/>
        </w:rPr>
        <w:t> in that set of unique prime factors, 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a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vertAlign w:val="superscript"/>
          <w:lang w:eastAsia="en-US"/>
        </w:rPr>
        <w:t>n/p</w:t>
      </w:r>
      <w:r w:rsidRPr="00F97D28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≢1 mod N</w:t>
      </w:r>
      <w:r w:rsidR="00381452" w:rsidRPr="00F97D28">
        <w:rPr>
          <w:rFonts w:eastAsia="Times New Roman" w:cstheme="minorHAnsi"/>
          <w:color w:val="363636"/>
          <w:kern w:val="0"/>
          <w:lang w:eastAsia="en-US"/>
        </w:rPr>
        <w:t xml:space="preserve"> </w:t>
      </w:r>
      <w:r w:rsidRPr="00F97D28">
        <w:rPr>
          <w:rFonts w:eastAsia="Times New Roman" w:cstheme="minorHAnsi"/>
          <w:color w:val="363636"/>
          <w:kern w:val="0"/>
          <w:lang w:eastAsia="en-US"/>
        </w:rPr>
        <w:t>}.</w:t>
      </w:r>
    </w:p>
    <w:p w14:paraId="20070C8B" w14:textId="756BF3D5" w:rsidR="009A348A" w:rsidRPr="00D97540" w:rsidRDefault="009A348A" w:rsidP="009A348A">
      <w:pPr>
        <w:pStyle w:val="ListParagraph"/>
        <w:numPr>
          <w:ilvl w:val="0"/>
          <w:numId w:val="35"/>
        </w:numPr>
        <w:spacing w:line="240" w:lineRule="auto"/>
        <w:rPr>
          <w:rFonts w:eastAsia="Times New Roman" w:cstheme="minorHAnsi"/>
          <w:color w:val="363636"/>
          <w:kern w:val="0"/>
          <w:lang w:eastAsia="en-US"/>
        </w:rPr>
      </w:pPr>
      <w:r w:rsidRPr="009A348A">
        <w:rPr>
          <w:rFonts w:cstheme="minorHAnsi"/>
          <w:color w:val="363636"/>
          <w:shd w:val="clear" w:color="auto" w:fill="FFFFFF"/>
        </w:rPr>
        <w:t xml:space="preserve">When convolving two vectors </w:t>
      </w:r>
      <w:r>
        <w:rPr>
          <w:rFonts w:cstheme="minorHAnsi"/>
          <w:color w:val="363636"/>
          <w:shd w:val="clear" w:color="auto" w:fill="FFFFFF"/>
        </w:rPr>
        <w:t xml:space="preserve">(or multiplying 2 polynomials) </w:t>
      </w:r>
      <w:r w:rsidRPr="009A348A">
        <w:rPr>
          <w:rFonts w:cstheme="minorHAnsi"/>
          <w:color w:val="363636"/>
          <w:shd w:val="clear" w:color="auto" w:fill="FFFFFF"/>
        </w:rPr>
        <w:t>of length </w:t>
      </w:r>
      <w:r w:rsidRPr="009A348A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cstheme="minorHAnsi"/>
          <w:color w:val="363636"/>
          <w:bdr w:val="none" w:sz="0" w:space="0" w:color="auto" w:frame="1"/>
          <w:shd w:val="clear" w:color="auto" w:fill="FFFFFF"/>
        </w:rPr>
        <w:t xml:space="preserve"> </w:t>
      </w:r>
      <w:r w:rsidRPr="009A348A">
        <w:rPr>
          <w:rFonts w:cstheme="minorHAnsi"/>
          <w:color w:val="363636"/>
          <w:shd w:val="clear" w:color="auto" w:fill="FFFFFF"/>
        </w:rPr>
        <w:t xml:space="preserve">where each input value </w:t>
      </w:r>
      <w:r w:rsidR="00864495">
        <w:rPr>
          <w:rFonts w:cstheme="minorHAnsi"/>
          <w:color w:val="363636"/>
          <w:shd w:val="clear" w:color="auto" w:fill="FFFFFF"/>
        </w:rPr>
        <w:t xml:space="preserve">(coefficient) </w:t>
      </w:r>
      <w:r w:rsidRPr="009A348A">
        <w:rPr>
          <w:rFonts w:cstheme="minorHAnsi"/>
          <w:color w:val="363636"/>
          <w:shd w:val="clear" w:color="auto" w:fill="FFFFFF"/>
        </w:rPr>
        <w:t>is at most </w:t>
      </w:r>
      <w:r w:rsidRPr="009A348A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m</w:t>
      </w:r>
      <w:r w:rsidRPr="009A348A">
        <w:rPr>
          <w:rFonts w:cstheme="minorHAnsi"/>
          <w:color w:val="363636"/>
          <w:shd w:val="clear" w:color="auto" w:fill="FFFFFF"/>
        </w:rPr>
        <w:t>, the upper bound on each output value is </w:t>
      </w:r>
      <w:r w:rsidRPr="009A348A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m</w:t>
      </w:r>
      <w:r w:rsidRPr="009A348A">
        <w:rPr>
          <w:rStyle w:val="mn"/>
          <w:rFonts w:cstheme="minorHAnsi"/>
          <w:color w:val="363636"/>
          <w:bdr w:val="none" w:sz="0" w:space="0" w:color="auto" w:frame="1"/>
          <w:shd w:val="clear" w:color="auto" w:fill="FFFFFF"/>
          <w:vertAlign w:val="superscript"/>
        </w:rPr>
        <w:t>2</w:t>
      </w:r>
      <w:r w:rsidRPr="009A348A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n</w:t>
      </w:r>
      <w:r w:rsidRPr="009A348A">
        <w:rPr>
          <w:rFonts w:cstheme="minorHAnsi"/>
          <w:color w:val="363636"/>
          <w:shd w:val="clear" w:color="auto" w:fill="FFFFFF"/>
        </w:rPr>
        <w:t>. Choosing a minimum working modulus of </w:t>
      </w:r>
      <w:r w:rsidRPr="009A348A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M</w:t>
      </w:r>
      <w:r w:rsidRPr="009A348A">
        <w:rPr>
          <w:rStyle w:val="mo"/>
          <w:rFonts w:cstheme="minorHAnsi"/>
          <w:color w:val="363636"/>
          <w:bdr w:val="none" w:sz="0" w:space="0" w:color="auto" w:frame="1"/>
          <w:shd w:val="clear" w:color="auto" w:fill="FFFFFF"/>
        </w:rPr>
        <w:t>=</w:t>
      </w:r>
      <w:r w:rsidRPr="009A348A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m</w:t>
      </w:r>
      <w:r w:rsidRPr="009A348A">
        <w:rPr>
          <w:rStyle w:val="mn"/>
          <w:rFonts w:cstheme="minorHAnsi"/>
          <w:color w:val="363636"/>
          <w:bdr w:val="none" w:sz="0" w:space="0" w:color="auto" w:frame="1"/>
          <w:shd w:val="clear" w:color="auto" w:fill="FFFFFF"/>
          <w:vertAlign w:val="superscript"/>
        </w:rPr>
        <w:t>2</w:t>
      </w:r>
      <w:r w:rsidRPr="009A348A">
        <w:rPr>
          <w:rStyle w:val="mi"/>
          <w:rFonts w:cstheme="minorHAnsi"/>
          <w:color w:val="363636"/>
          <w:bdr w:val="none" w:sz="0" w:space="0" w:color="auto" w:frame="1"/>
          <w:shd w:val="clear" w:color="auto" w:fill="FFFFFF"/>
        </w:rPr>
        <w:t>n</w:t>
      </w:r>
      <w:r w:rsidRPr="009A348A">
        <w:rPr>
          <w:rStyle w:val="mo"/>
          <w:rFonts w:cstheme="minorHAnsi"/>
          <w:color w:val="363636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cstheme="minorHAnsi"/>
          <w:color w:val="363636"/>
          <w:bdr w:val="none" w:sz="0" w:space="0" w:color="auto" w:frame="1"/>
          <w:shd w:val="clear" w:color="auto" w:fill="FFFFFF"/>
        </w:rPr>
        <w:t>1</w:t>
      </w:r>
      <w:r w:rsidRPr="009A348A">
        <w:rPr>
          <w:rFonts w:cstheme="minorHAnsi"/>
          <w:color w:val="363636"/>
          <w:shd w:val="clear" w:color="auto" w:fill="FFFFFF"/>
        </w:rPr>
        <w:t> is sufficient to always avoid overflow in the worst case.</w:t>
      </w:r>
    </w:p>
    <w:p w14:paraId="1DDE90A0" w14:textId="7E312F9D" w:rsidR="00D97540" w:rsidRPr="00D97540" w:rsidRDefault="00D97540" w:rsidP="00D97540">
      <w:pPr>
        <w:pStyle w:val="NormalWeb"/>
        <w:numPr>
          <w:ilvl w:val="0"/>
          <w:numId w:val="35"/>
        </w:numPr>
        <w:spacing w:line="240" w:lineRule="auto"/>
        <w:rPr>
          <w:rFonts w:asciiTheme="minorHAnsi" w:hAnsiTheme="minorHAnsi" w:cstheme="minorHAnsi"/>
          <w:color w:val="363636"/>
          <w:kern w:val="0"/>
        </w:rPr>
      </w:pPr>
      <w:r w:rsidRPr="00D97540">
        <w:rPr>
          <w:rFonts w:asciiTheme="minorHAnsi" w:hAnsiTheme="minorHAnsi" w:cstheme="minorHAnsi"/>
          <w:color w:val="363636"/>
        </w:rPr>
        <w:t>Although the procedure only describes prime fields for simplicity, it might also be possible to operate on composite rings (e.g. </w:t>
      </w:r>
      <w:r w:rsidRPr="00D97540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Z</w:t>
      </w:r>
      <w:r w:rsidRPr="00D97540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bscript"/>
        </w:rPr>
        <w:t>100</w:t>
      </w:r>
      <w:r w:rsidRPr="00D97540">
        <w:rPr>
          <w:rFonts w:asciiTheme="minorHAnsi" w:hAnsiTheme="minorHAnsi" w:cstheme="minorHAnsi"/>
          <w:color w:val="363636"/>
        </w:rPr>
        <w:t xml:space="preserve">) if a </w:t>
      </w:r>
      <w:r w:rsidRPr="00D97540"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n</w:t>
      </w:r>
      <w:r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-</w:t>
      </w:r>
      <w:r w:rsidRPr="00D97540">
        <w:rPr>
          <w:rFonts w:asciiTheme="minorHAnsi" w:hAnsiTheme="minorHAnsi" w:cstheme="minorHAnsi"/>
          <w:color w:val="363636"/>
        </w:rPr>
        <w:t xml:space="preserve">th </w:t>
      </w:r>
      <w:r>
        <w:rPr>
          <w:rFonts w:asciiTheme="minorHAnsi" w:hAnsiTheme="minorHAnsi" w:cstheme="minorHAnsi"/>
          <w:color w:val="363636"/>
        </w:rPr>
        <w:t>pru</w:t>
      </w:r>
      <w:r w:rsidRPr="00D97540">
        <w:rPr>
          <w:rFonts w:asciiTheme="minorHAnsi" w:hAnsiTheme="minorHAnsi" w:cstheme="minorHAnsi"/>
          <w:color w:val="363636"/>
        </w:rPr>
        <w:t xml:space="preserve"> exists. This could be useful if a composite modulus is much smaller than a prime modulus of the form </w:t>
      </w:r>
      <w:r w:rsidRPr="00D97540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D97540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D97540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kn</w:t>
      </w:r>
      <w:r w:rsidRPr="00D97540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 w:rsidR="00991083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 (CRT)</w:t>
      </w:r>
      <w:r w:rsidRPr="00D97540">
        <w:rPr>
          <w:rFonts w:asciiTheme="minorHAnsi" w:hAnsiTheme="minorHAnsi" w:cstheme="minorHAnsi"/>
          <w:color w:val="363636"/>
        </w:rPr>
        <w:t>.</w:t>
      </w:r>
    </w:p>
    <w:p w14:paraId="7E5EFF52" w14:textId="34E00937" w:rsidR="00D97540" w:rsidRPr="00D97540" w:rsidRDefault="00D97540" w:rsidP="00D97540">
      <w:pPr>
        <w:pStyle w:val="NormalWeb"/>
        <w:numPr>
          <w:ilvl w:val="0"/>
          <w:numId w:val="35"/>
        </w:numPr>
        <w:spacing w:line="240" w:lineRule="auto"/>
        <w:rPr>
          <w:rFonts w:asciiTheme="minorHAnsi" w:hAnsiTheme="minorHAnsi" w:cstheme="minorHAnsi"/>
          <w:color w:val="363636"/>
        </w:rPr>
      </w:pPr>
      <w:r w:rsidRPr="00D97540">
        <w:rPr>
          <w:rFonts w:asciiTheme="minorHAnsi" w:hAnsiTheme="minorHAnsi" w:cstheme="minorHAnsi"/>
          <w:color w:val="363636"/>
        </w:rPr>
        <w:t>Furthermore, it should be possible to operate on prime-power fields such as </w:t>
      </w:r>
      <w:r w:rsidRPr="00D97540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GF</w:t>
      </w:r>
      <w:r w:rsidRPr="00D97540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Pr="00D97540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2</w:t>
      </w:r>
      <w:r w:rsidRPr="00991083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8</w:t>
      </w:r>
      <w:r w:rsidRPr="00D97540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Pr="00D97540">
        <w:rPr>
          <w:rFonts w:asciiTheme="minorHAnsi" w:hAnsiTheme="minorHAnsi" w:cstheme="minorHAnsi"/>
          <w:color w:val="363636"/>
        </w:rPr>
        <w:t>. However, this is only useful if the input vector is composed of elements from that field, instead of being plain integers.</w:t>
      </w:r>
    </w:p>
    <w:p w14:paraId="1D75EBA5" w14:textId="77777777" w:rsidR="00D97540" w:rsidRPr="00D97540" w:rsidRDefault="00D97540" w:rsidP="00D97540">
      <w:pPr>
        <w:pStyle w:val="NormalWeb"/>
        <w:numPr>
          <w:ilvl w:val="0"/>
          <w:numId w:val="35"/>
        </w:numPr>
        <w:spacing w:before="168" w:after="168" w:line="240" w:lineRule="auto"/>
        <w:rPr>
          <w:rFonts w:asciiTheme="minorHAnsi" w:hAnsiTheme="minorHAnsi" w:cstheme="minorHAnsi"/>
          <w:color w:val="363636"/>
        </w:rPr>
      </w:pPr>
      <w:r w:rsidRPr="00D97540">
        <w:rPr>
          <w:rFonts w:asciiTheme="minorHAnsi" w:hAnsiTheme="minorHAnsi" w:cstheme="minorHAnsi"/>
          <w:color w:val="363636"/>
        </w:rPr>
        <w:t>Computing an NTT requires many modular multiplications. It is possible to apply </w:t>
      </w:r>
      <w:hyperlink r:id="rId11" w:history="1">
        <w:r w:rsidRPr="00D97540">
          <w:rPr>
            <w:rStyle w:val="Hyperlink"/>
            <w:rFonts w:asciiTheme="minorHAnsi" w:hAnsiTheme="minorHAnsi" w:cstheme="minorHAnsi"/>
            <w:color w:val="926B99"/>
          </w:rPr>
          <w:t>Montgomery reductions</w:t>
        </w:r>
      </w:hyperlink>
      <w:r w:rsidRPr="00D97540">
        <w:rPr>
          <w:rFonts w:asciiTheme="minorHAnsi" w:hAnsiTheme="minorHAnsi" w:cstheme="minorHAnsi"/>
          <w:color w:val="363636"/>
        </w:rPr>
        <w:t> (or the less efficient </w:t>
      </w:r>
      <w:hyperlink r:id="rId12" w:history="1">
        <w:r w:rsidRPr="00D97540">
          <w:rPr>
            <w:rStyle w:val="Hyperlink"/>
            <w:rFonts w:asciiTheme="minorHAnsi" w:hAnsiTheme="minorHAnsi" w:cstheme="minorHAnsi"/>
            <w:color w:val="926B99"/>
          </w:rPr>
          <w:t>Barrett reductions</w:t>
        </w:r>
      </w:hyperlink>
      <w:r w:rsidRPr="00D97540">
        <w:rPr>
          <w:rFonts w:asciiTheme="minorHAnsi" w:hAnsiTheme="minorHAnsi" w:cstheme="minorHAnsi"/>
          <w:color w:val="363636"/>
        </w:rPr>
        <w:t>) to speed up the modular arithmetic in an NTT.</w:t>
      </w:r>
    </w:p>
    <w:p w14:paraId="497625B1" w14:textId="77777777" w:rsidR="00D97540" w:rsidRPr="009A348A" w:rsidRDefault="00D97540" w:rsidP="009A348A">
      <w:pPr>
        <w:pStyle w:val="ListParagraph"/>
        <w:numPr>
          <w:ilvl w:val="0"/>
          <w:numId w:val="35"/>
        </w:numPr>
        <w:spacing w:line="240" w:lineRule="auto"/>
        <w:rPr>
          <w:rFonts w:eastAsia="Times New Roman" w:cstheme="minorHAnsi"/>
          <w:color w:val="363636"/>
          <w:kern w:val="0"/>
          <w:lang w:eastAsia="en-US"/>
        </w:rPr>
      </w:pPr>
    </w:p>
    <w:p w14:paraId="7F566C3C" w14:textId="77777777" w:rsidR="00F97D28" w:rsidRDefault="00F97D28" w:rsidP="00F97D28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</w:p>
    <w:p w14:paraId="46793BDD" w14:textId="5193AB02" w:rsidR="0077570C" w:rsidRDefault="008E1899" w:rsidP="008E1899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  <w:r>
        <w:rPr>
          <w:rFonts w:asciiTheme="minorHAnsi" w:hAnsiTheme="minorHAnsi" w:cstheme="minorHAnsi"/>
          <w:color w:val="363636"/>
        </w:rPr>
        <w:t>Montgomery reduction algorithm (MRA)</w:t>
      </w:r>
    </w:p>
    <w:p w14:paraId="29144126" w14:textId="091404FB" w:rsidR="008E1899" w:rsidRDefault="008E1899" w:rsidP="008E1899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</w:p>
    <w:p w14:paraId="75A8244C" w14:textId="4AFA179A" w:rsidR="008E1899" w:rsidRPr="008E1899" w:rsidRDefault="008E1899" w:rsidP="008E1899">
      <w:pPr>
        <w:shd w:val="clear" w:color="auto" w:fill="FFFFFF"/>
        <w:spacing w:before="168" w:after="168" w:line="240" w:lineRule="auto"/>
        <w:ind w:firstLine="0"/>
        <w:rPr>
          <w:rFonts w:eastAsia="Times New Roman" w:cstheme="minorHAnsi"/>
          <w:color w:val="363636"/>
          <w:kern w:val="0"/>
          <w:lang w:eastAsia="en-US"/>
        </w:rPr>
      </w:pPr>
      <w:r w:rsidRPr="008E1899">
        <w:rPr>
          <w:rFonts w:eastAsia="Times New Roman" w:cstheme="minorHAnsi"/>
          <w:color w:val="363636"/>
          <w:kern w:val="0"/>
          <w:lang w:eastAsia="en-US"/>
        </w:rPr>
        <w:t xml:space="preserve">Montgomery reduction is a technique to speed up back-to-back modular multiplications by transforming the numbers into a special form. </w:t>
      </w:r>
    </w:p>
    <w:p w14:paraId="4E855CD6" w14:textId="41A3A47A" w:rsidR="008E1899" w:rsidRDefault="008E1899" w:rsidP="008E1899">
      <w:pPr>
        <w:shd w:val="clear" w:color="auto" w:fill="FFFFFF"/>
        <w:spacing w:before="168" w:after="168" w:line="240" w:lineRule="auto"/>
        <w:ind w:firstLine="0"/>
        <w:rPr>
          <w:rFonts w:eastAsia="Times New Roman" w:cstheme="minorHAnsi"/>
          <w:color w:val="363636"/>
          <w:kern w:val="0"/>
          <w:lang w:eastAsia="en-US"/>
        </w:rPr>
      </w:pPr>
      <w:r w:rsidRPr="008E1899">
        <w:rPr>
          <w:rFonts w:eastAsia="Times New Roman" w:cstheme="minorHAnsi"/>
          <w:color w:val="363636"/>
          <w:kern w:val="0"/>
          <w:lang w:eastAsia="en-US"/>
        </w:rPr>
        <w:t xml:space="preserve">For a single multiplication, Montgomery is inferior to doing the modular multiplication directly. But for a chain of multiplications, such as in modular exponentiation, the input numbers </w:t>
      </w:r>
      <w:r>
        <w:rPr>
          <w:rFonts w:eastAsia="Times New Roman" w:cstheme="minorHAnsi"/>
          <w:color w:val="363636"/>
          <w:kern w:val="0"/>
          <w:lang w:eastAsia="en-US"/>
        </w:rPr>
        <w:t xml:space="preserve">can be transformed </w:t>
      </w:r>
      <w:r w:rsidRPr="008E1899">
        <w:rPr>
          <w:rFonts w:eastAsia="Times New Roman" w:cstheme="minorHAnsi"/>
          <w:color w:val="363636"/>
          <w:kern w:val="0"/>
          <w:lang w:eastAsia="en-US"/>
        </w:rPr>
        <w:t>into Montgomery form, numerous multiplications</w:t>
      </w:r>
      <w:r>
        <w:rPr>
          <w:rFonts w:eastAsia="Times New Roman" w:cstheme="minorHAnsi"/>
          <w:color w:val="363636"/>
          <w:kern w:val="0"/>
          <w:lang w:eastAsia="en-US"/>
        </w:rPr>
        <w:t xml:space="preserve"> may be </w:t>
      </w:r>
      <w:r w:rsidRPr="008E1899">
        <w:rPr>
          <w:rFonts w:eastAsia="Times New Roman" w:cstheme="minorHAnsi"/>
          <w:color w:val="363636"/>
          <w:kern w:val="0"/>
          <w:lang w:eastAsia="en-US"/>
        </w:rPr>
        <w:t>perform</w:t>
      </w:r>
      <w:r>
        <w:rPr>
          <w:rFonts w:eastAsia="Times New Roman" w:cstheme="minorHAnsi"/>
          <w:color w:val="363636"/>
          <w:kern w:val="0"/>
          <w:lang w:eastAsia="en-US"/>
        </w:rPr>
        <w:t>ed</w:t>
      </w:r>
      <w:r w:rsidRPr="008E1899">
        <w:rPr>
          <w:rFonts w:eastAsia="Times New Roman" w:cstheme="minorHAnsi"/>
          <w:color w:val="363636"/>
          <w:kern w:val="0"/>
          <w:lang w:eastAsia="en-US"/>
        </w:rPr>
        <w:t xml:space="preserve"> and </w:t>
      </w:r>
      <w:r>
        <w:rPr>
          <w:rFonts w:eastAsia="Times New Roman" w:cstheme="minorHAnsi"/>
          <w:color w:val="363636"/>
          <w:kern w:val="0"/>
          <w:lang w:eastAsia="en-US"/>
        </w:rPr>
        <w:t xml:space="preserve">a single inverse </w:t>
      </w:r>
      <w:r w:rsidRPr="008E1899">
        <w:rPr>
          <w:rFonts w:eastAsia="Times New Roman" w:cstheme="minorHAnsi"/>
          <w:color w:val="363636"/>
          <w:kern w:val="0"/>
          <w:lang w:eastAsia="en-US"/>
        </w:rPr>
        <w:t xml:space="preserve">transform </w:t>
      </w:r>
      <w:r>
        <w:rPr>
          <w:rFonts w:eastAsia="Times New Roman" w:cstheme="minorHAnsi"/>
          <w:color w:val="363636"/>
          <w:kern w:val="0"/>
          <w:lang w:eastAsia="en-US"/>
        </w:rPr>
        <w:t xml:space="preserve">moving the result back </w:t>
      </w:r>
      <w:r w:rsidRPr="008E1899">
        <w:rPr>
          <w:rFonts w:eastAsia="Times New Roman" w:cstheme="minorHAnsi"/>
          <w:color w:val="363636"/>
          <w:kern w:val="0"/>
          <w:lang w:eastAsia="en-US"/>
        </w:rPr>
        <w:t xml:space="preserve">to standard numbers </w:t>
      </w:r>
      <w:r>
        <w:rPr>
          <w:rFonts w:eastAsia="Times New Roman" w:cstheme="minorHAnsi"/>
          <w:color w:val="363636"/>
          <w:kern w:val="0"/>
          <w:lang w:eastAsia="en-US"/>
        </w:rPr>
        <w:t xml:space="preserve">can be performed </w:t>
      </w:r>
      <w:r w:rsidRPr="008E1899">
        <w:rPr>
          <w:rFonts w:eastAsia="Times New Roman" w:cstheme="minorHAnsi"/>
          <w:color w:val="363636"/>
          <w:kern w:val="0"/>
          <w:lang w:eastAsia="en-US"/>
        </w:rPr>
        <w:t>at the end.</w:t>
      </w:r>
    </w:p>
    <w:p w14:paraId="3DE9C179" w14:textId="4BB0210A" w:rsidR="00464419" w:rsidRDefault="00464419" w:rsidP="008E1899">
      <w:pPr>
        <w:shd w:val="clear" w:color="auto" w:fill="FFFFFF"/>
        <w:spacing w:before="168" w:after="168" w:line="240" w:lineRule="auto"/>
        <w:ind w:firstLine="0"/>
        <w:rPr>
          <w:rFonts w:eastAsia="Times New Roman" w:cstheme="minorHAnsi"/>
          <w:color w:val="363636"/>
          <w:kern w:val="0"/>
          <w:lang w:eastAsia="en-US"/>
        </w:rPr>
      </w:pPr>
    </w:p>
    <w:p w14:paraId="50FD0CAC" w14:textId="77777777" w:rsidR="00464419" w:rsidRPr="00464419" w:rsidRDefault="00464419" w:rsidP="00464419">
      <w:pPr>
        <w:shd w:val="clear" w:color="auto" w:fill="FFFFFF"/>
        <w:spacing w:before="240" w:after="120" w:line="240" w:lineRule="auto"/>
        <w:ind w:firstLine="0"/>
        <w:outlineLvl w:val="1"/>
        <w:rPr>
          <w:rFonts w:eastAsia="Times New Roman" w:cstheme="minorHAnsi"/>
          <w:b/>
          <w:bCs/>
          <w:color w:val="363636"/>
          <w:kern w:val="0"/>
          <w:lang w:eastAsia="en-US"/>
        </w:rPr>
      </w:pPr>
      <w:r w:rsidRPr="00464419">
        <w:rPr>
          <w:rFonts w:eastAsia="Times New Roman" w:cstheme="minorHAnsi"/>
          <w:b/>
          <w:bCs/>
          <w:color w:val="363636"/>
          <w:kern w:val="0"/>
          <w:lang w:eastAsia="en-US"/>
        </w:rPr>
        <w:t>Summary</w:t>
      </w:r>
    </w:p>
    <w:p w14:paraId="16DC08B0" w14:textId="22101237" w:rsidR="00464419" w:rsidRPr="00464419" w:rsidRDefault="00464419" w:rsidP="00464419">
      <w:pPr>
        <w:shd w:val="clear" w:color="auto" w:fill="FFFFFF"/>
        <w:spacing w:line="240" w:lineRule="auto"/>
        <w:ind w:firstLine="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lang w:eastAsia="en-US"/>
        </w:rPr>
        <w:t>Steps to compute 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c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(ab mod n)</w:t>
      </w:r>
      <w:r w:rsidRPr="00464419">
        <w:rPr>
          <w:rFonts w:eastAsia="Times New Roman" w:cstheme="minorHAnsi"/>
          <w:color w:val="363636"/>
          <w:kern w:val="0"/>
          <w:lang w:eastAsia="en-US"/>
        </w:rPr>
        <w:t>:</w:t>
      </w:r>
    </w:p>
    <w:p w14:paraId="1246187D" w14:textId="1CAC7AFD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lang w:eastAsia="en-US"/>
        </w:rPr>
        <w:t>Choose 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r</w:t>
      </w:r>
      <w:r w:rsidRPr="00464419">
        <w:rPr>
          <w:rFonts w:ascii="Cambria Math" w:eastAsia="Times New Roman" w:hAnsi="Cambria Math" w:cs="Cambria Math"/>
          <w:color w:val="363636"/>
          <w:kern w:val="0"/>
          <w:bdr w:val="none" w:sz="0" w:space="0" w:color="auto" w:frame="1"/>
          <w:lang w:eastAsia="en-US"/>
        </w:rPr>
        <w:t>∈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</w:t>
      </w:r>
      <w:r w:rsidRPr="00464419">
        <w:rPr>
          <w:rFonts w:eastAsia="Times New Roman" w:cstheme="minorHAnsi"/>
          <w:color w:val="363636"/>
          <w:kern w:val="0"/>
          <w:lang w:eastAsia="en-US"/>
        </w:rPr>
        <w:t> such that 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r&gt;n</w:t>
      </w:r>
      <w:r w:rsidRPr="00464419">
        <w:rPr>
          <w:rFonts w:eastAsia="Times New Roman" w:cstheme="minorHAnsi"/>
          <w:color w:val="363636"/>
          <w:kern w:val="0"/>
          <w:lang w:eastAsia="en-US"/>
        </w:rPr>
        <w:t xml:space="preserve"> and 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gcd(r,n)=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1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26263101" w14:textId="7A1A1AEF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k=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(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r(r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vertAlign w:val="superscript"/>
          <w:lang w:eastAsia="en-US"/>
        </w:rPr>
        <w:t>−1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 mod n)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– 1) /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n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2232B2AE" w14:textId="6C319768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a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’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(ar mod n)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  <w:r w:rsidRPr="00464419">
        <w:rPr>
          <w:rFonts w:eastAsia="Times New Roman" w:cstheme="minorHAnsi"/>
          <w:color w:val="363636"/>
          <w:kern w:val="0"/>
          <w:lang w:eastAsia="en-US"/>
        </w:rPr>
        <w:br/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b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’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(br mod n)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0DFD8359" w14:textId="3C9F2131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x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a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’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b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’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51A4A168" w14:textId="5C8949C6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s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(xk mod r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)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33D0F5D6" w14:textId="19E017A9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t=x+sn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7273F186" w14:textId="55CD07A4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u=t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/ r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65059943" w14:textId="6BBCD507" w:rsidR="00464419" w:rsidRPr="00464419" w:rsidRDefault="00464419" w:rsidP="00464419">
      <w:pPr>
        <w:numPr>
          <w:ilvl w:val="0"/>
          <w:numId w:val="43"/>
        </w:numPr>
        <w:spacing w:line="240" w:lineRule="auto"/>
        <w:ind w:left="480"/>
        <w:rPr>
          <w:rFonts w:eastAsia="Times New Roman" w:cstheme="minorHAnsi"/>
          <w:color w:val="363636"/>
          <w:kern w:val="0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c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’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=if (u&lt;n) then (u) else (u−n)</w:t>
      </w:r>
      <w:r w:rsidRPr="00464419">
        <w:rPr>
          <w:rFonts w:eastAsia="Times New Roman" w:cstheme="minorHAnsi"/>
          <w:color w:val="363636"/>
          <w:kern w:val="0"/>
          <w:lang w:eastAsia="en-US"/>
        </w:rPr>
        <w:t>.</w:t>
      </w:r>
    </w:p>
    <w:p w14:paraId="243220E7" w14:textId="4524F4D7" w:rsidR="001A70DC" w:rsidRDefault="00464419" w:rsidP="001A70DC">
      <w:pPr>
        <w:numPr>
          <w:ilvl w:val="0"/>
          <w:numId w:val="43"/>
        </w:numPr>
        <w:spacing w:line="240" w:lineRule="auto"/>
        <w:ind w:left="480"/>
        <w:rPr>
          <w:rFonts w:ascii="Arial" w:eastAsia="Times New Roman" w:hAnsi="Arial" w:cs="Arial"/>
          <w:color w:val="363636"/>
          <w:kern w:val="0"/>
          <w:sz w:val="28"/>
          <w:szCs w:val="28"/>
          <w:lang w:eastAsia="en-US"/>
        </w:rPr>
      </w:pP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c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=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 xml:space="preserve"> 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(c</w:t>
      </w:r>
      <w:r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’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r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vertAlign w:val="superscript"/>
          <w:lang w:eastAsia="en-US"/>
        </w:rPr>
        <w:t>−1</w:t>
      </w:r>
      <w:r w:rsidRPr="00464419">
        <w:rPr>
          <w:rFonts w:eastAsia="Times New Roman" w:cstheme="minorHAnsi"/>
          <w:color w:val="363636"/>
          <w:kern w:val="0"/>
          <w:bdr w:val="none" w:sz="0" w:space="0" w:color="auto" w:frame="1"/>
          <w:lang w:eastAsia="en-US"/>
        </w:rPr>
        <w:t> mod n)</w:t>
      </w:r>
      <w:r w:rsidRPr="00464419">
        <w:rPr>
          <w:rFonts w:ascii="Arial" w:eastAsia="Times New Roman" w:hAnsi="Arial" w:cs="Arial"/>
          <w:color w:val="363636"/>
          <w:kern w:val="0"/>
          <w:sz w:val="28"/>
          <w:szCs w:val="28"/>
          <w:lang w:eastAsia="en-US"/>
        </w:rPr>
        <w:t>.</w:t>
      </w:r>
    </w:p>
    <w:p w14:paraId="35D1B3D9" w14:textId="48ED5A35" w:rsidR="001A70DC" w:rsidRDefault="001A70DC" w:rsidP="001A70DC">
      <w:pPr>
        <w:spacing w:line="240" w:lineRule="auto"/>
        <w:ind w:firstLine="0"/>
        <w:rPr>
          <w:rFonts w:ascii="Arial" w:eastAsia="Times New Roman" w:hAnsi="Arial" w:cs="Arial"/>
          <w:color w:val="363636"/>
          <w:kern w:val="0"/>
          <w:sz w:val="28"/>
          <w:szCs w:val="28"/>
          <w:lang w:eastAsia="en-US"/>
        </w:rPr>
      </w:pPr>
    </w:p>
    <w:p w14:paraId="23D16CE1" w14:textId="77777777" w:rsidR="001A70DC" w:rsidRDefault="001A70DC" w:rsidP="001A70DC">
      <w:pPr>
        <w:pStyle w:val="Heading2"/>
        <w:shd w:val="clear" w:color="auto" w:fill="FFFFFF"/>
        <w:spacing w:before="240" w:after="120"/>
        <w:rPr>
          <w:rFonts w:ascii="Arial" w:hAnsi="Arial" w:cs="Arial"/>
          <w:color w:val="363636"/>
          <w:kern w:val="0"/>
        </w:rPr>
      </w:pPr>
      <w:r>
        <w:rPr>
          <w:rFonts w:ascii="Arial" w:hAnsi="Arial" w:cs="Arial"/>
          <w:color w:val="363636"/>
        </w:rPr>
        <w:t>Detailed algorithm</w:t>
      </w:r>
    </w:p>
    <w:p w14:paraId="344AB779" w14:textId="77777777" w:rsidR="001A70DC" w:rsidRDefault="001A70DC" w:rsidP="001A70DC">
      <w:pPr>
        <w:pStyle w:val="Heading3"/>
        <w:shd w:val="clear" w:color="auto" w:fill="FFFFFF"/>
        <w:spacing w:after="120"/>
        <w:ind w:firstLine="0"/>
        <w:rPr>
          <w:rFonts w:ascii="Arial" w:hAnsi="Arial" w:cs="Arial"/>
          <w:color w:val="363636"/>
          <w:sz w:val="28"/>
          <w:szCs w:val="28"/>
        </w:rPr>
      </w:pPr>
      <w:r>
        <w:rPr>
          <w:rFonts w:ascii="Arial" w:hAnsi="Arial" w:cs="Arial"/>
          <w:color w:val="363636"/>
          <w:sz w:val="28"/>
          <w:szCs w:val="28"/>
        </w:rPr>
        <w:t>Initialization</w:t>
      </w:r>
    </w:p>
    <w:p w14:paraId="316D7E97" w14:textId="22F88975" w:rsidR="001A70DC" w:rsidRPr="001A70DC" w:rsidRDefault="001A70DC" w:rsidP="001A70DC">
      <w:pPr>
        <w:pStyle w:val="NormalWeb"/>
        <w:numPr>
          <w:ilvl w:val="0"/>
          <w:numId w:val="44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 xml:space="preserve">Problem: </w:t>
      </w:r>
      <w:r>
        <w:rPr>
          <w:rFonts w:asciiTheme="minorHAnsi" w:hAnsiTheme="minorHAnsi" w:cstheme="minorHAnsi"/>
          <w:color w:val="363636"/>
        </w:rPr>
        <w:t>How</w:t>
      </w:r>
      <w:r w:rsidRPr="001A70DC">
        <w:rPr>
          <w:rFonts w:asciiTheme="minorHAnsi" w:hAnsiTheme="minorHAnsi" w:cstheme="minorHAnsi"/>
          <w:color w:val="363636"/>
        </w:rPr>
        <w:t xml:space="preserve"> to compute many instances of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×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 xml:space="preserve"> without direct application of mod operation</w:t>
      </w:r>
      <w:r w:rsidRPr="001A70DC">
        <w:rPr>
          <w:rFonts w:asciiTheme="minorHAnsi" w:hAnsiTheme="minorHAnsi" w:cstheme="minorHAnsi"/>
          <w:color w:val="363636"/>
        </w:rPr>
        <w:t xml:space="preserve">. </w:t>
      </w:r>
      <w:r>
        <w:rPr>
          <w:rFonts w:asciiTheme="minorHAnsi" w:hAnsiTheme="minorHAnsi" w:cstheme="minorHAnsi"/>
          <w:color w:val="363636"/>
        </w:rPr>
        <w:t xml:space="preserve">n is fixed, the </w:t>
      </w:r>
      <w:r w:rsidRPr="001A70DC">
        <w:rPr>
          <w:rFonts w:asciiTheme="minorHAnsi" w:hAnsiTheme="minorHAnsi" w:cstheme="minorHAnsi"/>
          <w:color w:val="363636"/>
        </w:rPr>
        <w:t xml:space="preserve">compute </w:t>
      </w:r>
      <w:r>
        <w:rPr>
          <w:rFonts w:asciiTheme="minorHAnsi" w:hAnsiTheme="minorHAnsi" w:cstheme="minorHAnsi"/>
          <w:color w:val="363636"/>
        </w:rPr>
        <w:t xml:space="preserve">proceeds </w:t>
      </w:r>
      <w:r w:rsidRPr="001A70DC">
        <w:rPr>
          <w:rFonts w:asciiTheme="minorHAnsi" w:hAnsiTheme="minorHAnsi" w:cstheme="minorHAnsi"/>
          <w:color w:val="363636"/>
        </w:rPr>
        <w:t>with many values of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</w:t>
      </w:r>
      <w:r w:rsidRPr="001A70DC">
        <w:rPr>
          <w:rFonts w:asciiTheme="minorHAnsi" w:hAnsiTheme="minorHAnsi" w:cstheme="minorHAnsi"/>
          <w:color w:val="363636"/>
        </w:rPr>
        <w:t> and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509E3455" w14:textId="3D17574C" w:rsidR="001A70DC" w:rsidRPr="001A70DC" w:rsidRDefault="001A70DC" w:rsidP="001A70DC">
      <w:pPr>
        <w:pStyle w:val="NormalWeb"/>
        <w:numPr>
          <w:ilvl w:val="0"/>
          <w:numId w:val="44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Choose an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Fonts w:asciiTheme="minorHAnsi" w:hAnsiTheme="minorHAnsi" w:cstheme="minorHAnsi"/>
          <w:color w:val="363636"/>
        </w:rPr>
        <w:t> that is greater than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 and coprime with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 xml:space="preserve">. </w:t>
      </w:r>
      <w:r>
        <w:rPr>
          <w:rFonts w:asciiTheme="minorHAnsi" w:hAnsiTheme="minorHAnsi" w:cstheme="minorHAnsi"/>
          <w:color w:val="363636"/>
        </w:rPr>
        <w:t>r is going to be</w:t>
      </w:r>
      <w:r w:rsidRPr="001A70DC">
        <w:rPr>
          <w:rFonts w:asciiTheme="minorHAnsi" w:hAnsiTheme="minorHAnsi" w:cstheme="minorHAnsi"/>
          <w:color w:val="363636"/>
        </w:rPr>
        <w:t xml:space="preserve"> a power of 2, which means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 needs to be odd and greater than 3</w:t>
      </w:r>
      <w:r>
        <w:rPr>
          <w:rFonts w:asciiTheme="minorHAnsi" w:hAnsiTheme="minorHAnsi" w:cstheme="minorHAnsi"/>
          <w:color w:val="363636"/>
        </w:rPr>
        <w:t>, that’s mostly true since n usually is a prime.</w:t>
      </w:r>
    </w:p>
    <w:p w14:paraId="604A73AC" w14:textId="2AD8A8CF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Fonts w:asciiTheme="minorHAnsi" w:hAnsiTheme="minorHAnsi" w:cstheme="minorHAnsi"/>
          <w:color w:val="363636"/>
        </w:rPr>
        <w:t xml:space="preserve">The reason for the selection is to make </w:t>
      </w:r>
      <w:r w:rsidRPr="001A70DC">
        <w:rPr>
          <w:rFonts w:asciiTheme="minorHAnsi" w:hAnsiTheme="minorHAnsi" w:cstheme="minorHAnsi"/>
          <w:color w:val="363636"/>
        </w:rPr>
        <w:t xml:space="preserve">modulo </w:t>
      </w:r>
      <w:r>
        <w:rPr>
          <w:rFonts w:asciiTheme="minorHAnsi" w:hAnsiTheme="minorHAnsi" w:cstheme="minorHAnsi"/>
          <w:color w:val="363636"/>
        </w:rPr>
        <w:t xml:space="preserve">and division by r ops </w:t>
      </w:r>
      <w:r w:rsidRPr="001A70DC">
        <w:rPr>
          <w:rFonts w:asciiTheme="minorHAnsi" w:hAnsiTheme="minorHAnsi" w:cstheme="minorHAnsi"/>
          <w:color w:val="363636"/>
        </w:rPr>
        <w:t>become inexpensive bit masking and right shifting.</w:t>
      </w:r>
    </w:p>
    <w:p w14:paraId="1655DDA0" w14:textId="79B41AF5" w:rsidR="001A70DC" w:rsidRPr="001A70DC" w:rsidRDefault="001A70DC" w:rsidP="001A70DC">
      <w:pPr>
        <w:pStyle w:val="NormalWeb"/>
        <w:numPr>
          <w:ilvl w:val="0"/>
          <w:numId w:val="44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Let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-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 xml:space="preserve">) / 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. (This division is exact.)</w:t>
      </w:r>
    </w:p>
    <w:p w14:paraId="269F9D65" w14:textId="77777777" w:rsidR="000E3791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The reciprocal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6C3992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6C3992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 exists because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Fonts w:asciiTheme="minorHAnsi" w:hAnsiTheme="minorHAnsi" w:cstheme="minorHAnsi"/>
          <w:color w:val="363636"/>
        </w:rPr>
        <w:t> is coprime with </w:t>
      </w:r>
      <w:r w:rsidRPr="001A70DC"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7723EE21" w14:textId="54A1F383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rr</w:t>
      </w:r>
      <w:r w:rsidRPr="006C3992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6C3992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0E3791">
        <w:rPr>
          <w:rFonts w:asciiTheme="minorHAnsi" w:hAnsiTheme="minorHAnsi" w:cstheme="minorHAnsi"/>
          <w:color w:val="363636"/>
        </w:rPr>
        <w:t xml:space="preserve">, </w:t>
      </w:r>
      <w:r w:rsidRPr="001A70DC">
        <w:rPr>
          <w:rFonts w:asciiTheme="minorHAnsi" w:hAnsiTheme="minorHAnsi" w:cstheme="minorHAnsi"/>
          <w:color w:val="363636"/>
        </w:rPr>
        <w:t xml:space="preserve"> </w:t>
      </w:r>
      <w:r w:rsidR="000E3791">
        <w:rPr>
          <w:rFonts w:asciiTheme="minorHAnsi" w:hAnsiTheme="minorHAnsi" w:cstheme="minorHAnsi"/>
          <w:color w:val="363636"/>
        </w:rPr>
        <w:t>t</w:t>
      </w:r>
      <w:r w:rsidRPr="001A70DC">
        <w:rPr>
          <w:rFonts w:asciiTheme="minorHAnsi" w:hAnsiTheme="minorHAnsi" w:cstheme="minorHAnsi"/>
          <w:color w:val="363636"/>
        </w:rPr>
        <w:t>hus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rr</w:t>
      </w:r>
      <w:r w:rsidRPr="000E3791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0E3791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kn</w:t>
      </w:r>
      <w:r w:rsidRPr="001A70DC">
        <w:rPr>
          <w:rFonts w:asciiTheme="minorHAnsi" w:hAnsiTheme="minorHAnsi" w:cstheme="minorHAnsi"/>
          <w:color w:val="363636"/>
        </w:rPr>
        <w:t> for some non-negative integer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3873723B" w14:textId="7CC64F37" w:rsidR="001A70DC" w:rsidRPr="001A70DC" w:rsidRDefault="00264406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="001A70DC" w:rsidRPr="00A637AD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="001A70DC" w:rsidRPr="00A637AD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="001A70DC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1A70DC" w:rsidRPr="001A70DC">
        <w:rPr>
          <w:rFonts w:asciiTheme="minorHAnsi" w:hAnsiTheme="minorHAnsi" w:cstheme="minorHAnsi"/>
          <w:color w:val="363636"/>
        </w:rPr>
        <w:t xml:space="preserve"> is </w:t>
      </w:r>
      <w:r w:rsidR="00A637AD">
        <w:rPr>
          <w:rFonts w:asciiTheme="minorHAnsi" w:hAnsiTheme="minorHAnsi" w:cstheme="minorHAnsi"/>
          <w:color w:val="363636"/>
        </w:rPr>
        <w:t>pre-</w:t>
      </w:r>
      <w:r w:rsidR="001A70DC" w:rsidRPr="001A70DC">
        <w:rPr>
          <w:rFonts w:asciiTheme="minorHAnsi" w:hAnsiTheme="minorHAnsi" w:cstheme="minorHAnsi"/>
          <w:color w:val="363636"/>
        </w:rPr>
        <w:t>computed by the </w:t>
      </w:r>
      <w:hyperlink r:id="rId13" w:tooltip="Wikipedia: Extended Euclidean algorithm" w:history="1">
        <w:r w:rsidR="001A70DC" w:rsidRPr="001A70DC">
          <w:rPr>
            <w:rStyle w:val="Hyperlink"/>
            <w:rFonts w:asciiTheme="minorHAnsi" w:hAnsiTheme="minorHAnsi" w:cstheme="minorHAnsi"/>
            <w:color w:val="926B99"/>
          </w:rPr>
          <w:t>extended Euclidean algorithm</w:t>
        </w:r>
      </w:hyperlink>
      <w:r w:rsidR="001A70DC" w:rsidRPr="001A70DC">
        <w:rPr>
          <w:rFonts w:asciiTheme="minorHAnsi" w:hAnsiTheme="minorHAnsi" w:cstheme="minorHAnsi"/>
          <w:color w:val="363636"/>
        </w:rPr>
        <w:t>.</w:t>
      </w:r>
    </w:p>
    <w:p w14:paraId="3FF22038" w14:textId="77777777" w:rsidR="001A70DC" w:rsidRPr="001A70DC" w:rsidRDefault="001A70DC" w:rsidP="001A70DC">
      <w:pPr>
        <w:pStyle w:val="Heading3"/>
        <w:shd w:val="clear" w:color="auto" w:fill="FFFFFF"/>
        <w:spacing w:before="360" w:after="120" w:line="240" w:lineRule="auto"/>
        <w:ind w:firstLine="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lastRenderedPageBreak/>
        <w:t>Outer algorithm</w:t>
      </w:r>
    </w:p>
    <w:p w14:paraId="46CAD591" w14:textId="065EC9E9" w:rsidR="001A70DC" w:rsidRPr="001A70DC" w:rsidRDefault="001A70DC" w:rsidP="001A70DC">
      <w:pPr>
        <w:pStyle w:val="NormalWeb"/>
        <w:numPr>
          <w:ilvl w:val="0"/>
          <w:numId w:val="45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 xml:space="preserve">Since </w:t>
      </w:r>
      <w:r w:rsidR="000975B7">
        <w:rPr>
          <w:rFonts w:asciiTheme="minorHAnsi" w:hAnsiTheme="minorHAnsi" w:cstheme="minorHAnsi"/>
          <w:color w:val="363636"/>
        </w:rPr>
        <w:t xml:space="preserve">all </w:t>
      </w:r>
      <w:r w:rsidRPr="001A70DC">
        <w:rPr>
          <w:rFonts w:asciiTheme="minorHAnsi" w:hAnsiTheme="minorHAnsi" w:cstheme="minorHAnsi"/>
          <w:color w:val="363636"/>
        </w:rPr>
        <w:t xml:space="preserve">arithmetic </w:t>
      </w:r>
      <w:r w:rsidR="000975B7">
        <w:rPr>
          <w:rFonts w:asciiTheme="minorHAnsi" w:hAnsiTheme="minorHAnsi" w:cstheme="minorHAnsi"/>
          <w:color w:val="363636"/>
        </w:rPr>
        <w:t xml:space="preserve">is done </w:t>
      </w:r>
      <w:r w:rsidRPr="001A70DC">
        <w:rPr>
          <w:rFonts w:asciiTheme="minorHAnsi" w:hAnsiTheme="minorHAnsi" w:cstheme="minorHAnsi"/>
          <w:color w:val="363636"/>
        </w:rPr>
        <w:t>modulo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 xml:space="preserve">, </w:t>
      </w:r>
      <w:r w:rsidR="000975B7">
        <w:rPr>
          <w:rFonts w:asciiTheme="minorHAnsi" w:hAnsiTheme="minorHAnsi" w:cstheme="minorHAnsi"/>
          <w:color w:val="363636"/>
        </w:rPr>
        <w:t xml:space="preserve">all </w:t>
      </w:r>
      <w:r w:rsidRPr="001A70DC">
        <w:rPr>
          <w:rFonts w:asciiTheme="minorHAnsi" w:hAnsiTheme="minorHAnsi" w:cstheme="minorHAnsi"/>
          <w:color w:val="363636"/>
        </w:rPr>
        <w:t>input and output numbers are in the range 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[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,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Pr="001A70DC">
        <w:rPr>
          <w:rFonts w:asciiTheme="minorHAnsi" w:hAnsiTheme="minorHAnsi" w:cstheme="minorHAnsi"/>
          <w:color w:val="363636"/>
        </w:rPr>
        <w:t>. Intermediate results in the algorithm may be larger but not negative.</w:t>
      </w:r>
    </w:p>
    <w:p w14:paraId="6E6FF19E" w14:textId="4F644BF2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 xml:space="preserve">In this discussion, </w:t>
      </w:r>
      <w:r w:rsidR="000975B7">
        <w:rPr>
          <w:rFonts w:asciiTheme="minorHAnsi" w:hAnsiTheme="minorHAnsi" w:cstheme="minorHAnsi"/>
          <w:color w:val="363636"/>
        </w:rPr>
        <w:t xml:space="preserve">the </w:t>
      </w:r>
      <w:r w:rsidRPr="001A70DC">
        <w:rPr>
          <w:rFonts w:asciiTheme="minorHAnsi" w:hAnsiTheme="minorHAnsi" w:cstheme="minorHAnsi"/>
          <w:color w:val="363636"/>
        </w:rPr>
        <w:t xml:space="preserve">distinguish </w:t>
      </w:r>
      <w:r w:rsidR="000975B7">
        <w:rPr>
          <w:rFonts w:asciiTheme="minorHAnsi" w:hAnsiTheme="minorHAnsi" w:cstheme="minorHAnsi"/>
          <w:color w:val="363636"/>
        </w:rPr>
        <w:t xml:space="preserve">is made </w:t>
      </w:r>
      <w:r w:rsidRPr="001A70DC">
        <w:rPr>
          <w:rFonts w:asciiTheme="minorHAnsi" w:hAnsiTheme="minorHAnsi" w:cstheme="minorHAnsi"/>
          <w:color w:val="363636"/>
        </w:rPr>
        <w:t>between equations on integers 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y</w:t>
      </w:r>
      <w:r w:rsidRPr="001A70DC">
        <w:rPr>
          <w:rFonts w:asciiTheme="minorHAnsi" w:hAnsiTheme="minorHAnsi" w:cstheme="minorHAnsi"/>
          <w:color w:val="363636"/>
        </w:rPr>
        <w:t>) versus congruences of integers modulo a number 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y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)</w:t>
      </w:r>
      <w:r w:rsidR="000975B7">
        <w:rPr>
          <w:rFonts w:asciiTheme="minorHAnsi" w:hAnsiTheme="minorHAnsi" w:cstheme="minorHAnsi"/>
          <w:color w:val="363636"/>
        </w:rPr>
        <w:t xml:space="preserve"> and between </w:t>
      </w:r>
      <w:r w:rsidRPr="001A70DC">
        <w:rPr>
          <w:rFonts w:asciiTheme="minorHAnsi" w:hAnsiTheme="minorHAnsi" w:cstheme="minorHAnsi"/>
          <w:color w:val="363636"/>
        </w:rPr>
        <w:t>the use of 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mod</w:t>
      </w:r>
      <w:r w:rsidRPr="001A70DC">
        <w:rPr>
          <w:rFonts w:asciiTheme="minorHAnsi" w:hAnsiTheme="minorHAnsi" w:cstheme="minorHAnsi"/>
          <w:color w:val="363636"/>
        </w:rPr>
        <w:t> as an arithmetic operator versus its use in congruence relations.</w:t>
      </w:r>
    </w:p>
    <w:p w14:paraId="1C7B8924" w14:textId="77777777" w:rsidR="000975B7" w:rsidRDefault="001A70DC" w:rsidP="001A70DC">
      <w:pPr>
        <w:pStyle w:val="NormalWeb"/>
        <w:numPr>
          <w:ilvl w:val="0"/>
          <w:numId w:val="45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First convert the input numbers to Montgomery form: </w:t>
      </w:r>
    </w:p>
    <w:p w14:paraId="57952159" w14:textId="76B74188" w:rsidR="001A70DC" w:rsidRPr="001A70DC" w:rsidRDefault="000975B7" w:rsidP="000975B7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’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ar</w:t>
      </w:r>
      <w:r w:rsidR="001A70DC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1A70DC" w:rsidRPr="001A70DC">
        <w:rPr>
          <w:rFonts w:asciiTheme="minorHAnsi" w:hAnsiTheme="minorHAnsi" w:cstheme="minorHAnsi"/>
          <w:color w:val="363636"/>
        </w:rPr>
        <w:t>,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’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br</w:t>
      </w:r>
      <w:r w:rsidR="001A70DC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1A70DC" w:rsidRPr="001A70DC">
        <w:rPr>
          <w:rFonts w:asciiTheme="minorHAnsi" w:hAnsiTheme="minorHAnsi" w:cstheme="minorHAnsi"/>
          <w:color w:val="363636"/>
        </w:rPr>
        <w:t>.</w:t>
      </w:r>
    </w:p>
    <w:p w14:paraId="6F646F98" w14:textId="77777777" w:rsidR="000975B7" w:rsidRDefault="000975B7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Fonts w:asciiTheme="minorHAnsi" w:hAnsiTheme="minorHAnsi" w:cstheme="minorHAnsi"/>
          <w:color w:val="363636"/>
        </w:rPr>
        <w:t xml:space="preserve">First assume the </w:t>
      </w:r>
      <w:r w:rsidR="001A70DC" w:rsidRPr="001A70DC">
        <w:rPr>
          <w:rFonts w:asciiTheme="minorHAnsi" w:hAnsiTheme="minorHAnsi" w:cstheme="minorHAnsi"/>
          <w:color w:val="363636"/>
        </w:rPr>
        <w:t xml:space="preserve">desired output </w:t>
      </w:r>
      <w:r>
        <w:rPr>
          <w:rFonts w:asciiTheme="minorHAnsi" w:hAnsiTheme="minorHAnsi" w:cstheme="minorHAnsi"/>
          <w:color w:val="363636"/>
        </w:rPr>
        <w:t xml:space="preserve">is </w:t>
      </w:r>
      <w:r w:rsidR="001A70DC" w:rsidRPr="001A70DC">
        <w:rPr>
          <w:rFonts w:asciiTheme="minorHAnsi" w:hAnsiTheme="minorHAnsi" w:cstheme="minorHAnsi"/>
          <w:color w:val="363636"/>
        </w:rPr>
        <w:t>in Montgomery form</w:t>
      </w:r>
      <w:r>
        <w:rPr>
          <w:rFonts w:asciiTheme="minorHAnsi" w:hAnsiTheme="minorHAnsi" w:cstheme="minorHAnsi"/>
          <w:color w:val="363636"/>
        </w:rPr>
        <w:t>:</w:t>
      </w:r>
    </w:p>
    <w:p w14:paraId="0F2D435A" w14:textId="375866F7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’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cr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abr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14E200D9" w14:textId="77777777" w:rsidR="000975B7" w:rsidRDefault="001A70DC" w:rsidP="001A70DC">
      <w:pPr>
        <w:pStyle w:val="NormalWeb"/>
        <w:numPr>
          <w:ilvl w:val="0"/>
          <w:numId w:val="45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Compute the product directly</w:t>
      </w:r>
      <w:r w:rsidR="000975B7">
        <w:rPr>
          <w:rFonts w:asciiTheme="minorHAnsi" w:hAnsiTheme="minorHAnsi" w:cstheme="minorHAnsi"/>
          <w:color w:val="363636"/>
        </w:rPr>
        <w:t>:</w:t>
      </w:r>
    </w:p>
    <w:p w14:paraId="567D9C60" w14:textId="11E84334" w:rsidR="001A70DC" w:rsidRPr="001A70DC" w:rsidRDefault="001A70DC" w:rsidP="000975B7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×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abr</w:t>
      </w:r>
      <w:r w:rsidRPr="000975B7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2</w:t>
      </w:r>
      <w:r w:rsidR="000975B7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 xml:space="preserve">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2BE4F00F" w14:textId="6E5BDAF3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Note that 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="000975B7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×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</w:t>
      </w:r>
      <w:r w:rsidR="000975B7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0975B7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2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19154213" w14:textId="77777777" w:rsidR="00264406" w:rsidRDefault="001A70DC" w:rsidP="001A70DC">
      <w:pPr>
        <w:pStyle w:val="NormalWeb"/>
        <w:numPr>
          <w:ilvl w:val="0"/>
          <w:numId w:val="45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Now compute the reduction</w:t>
      </w:r>
      <w:r w:rsidR="00264406">
        <w:rPr>
          <w:rFonts w:asciiTheme="minorHAnsi" w:hAnsiTheme="minorHAnsi" w:cstheme="minorHAnsi"/>
          <w:color w:val="363636"/>
        </w:rPr>
        <w:t xml:space="preserve"> (see discussion below)</w:t>
      </w:r>
      <w:r w:rsidRPr="001A70DC">
        <w:rPr>
          <w:rFonts w:asciiTheme="minorHAnsi" w:hAnsiTheme="minorHAnsi" w:cstheme="minorHAnsi"/>
          <w:color w:val="363636"/>
        </w:rPr>
        <w:t>:</w:t>
      </w:r>
    </w:p>
    <w:p w14:paraId="08DA397B" w14:textId="160386FF" w:rsidR="001A70DC" w:rsidRPr="001A70DC" w:rsidRDefault="00264406" w:rsidP="00264406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’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dc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×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b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)=(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abr</w:t>
      </w:r>
      <w:r w:rsidR="001A70DC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1A70DC" w:rsidRPr="001A70DC">
        <w:rPr>
          <w:rFonts w:asciiTheme="minorHAnsi" w:hAnsiTheme="minorHAnsi" w:cstheme="minorHAnsi"/>
          <w:color w:val="363636"/>
        </w:rPr>
        <w:t>.</w:t>
      </w:r>
    </w:p>
    <w:p w14:paraId="67A7E508" w14:textId="77777777" w:rsidR="00264406" w:rsidRDefault="001A70DC" w:rsidP="001A70DC">
      <w:pPr>
        <w:pStyle w:val="NormalWeb"/>
        <w:numPr>
          <w:ilvl w:val="0"/>
          <w:numId w:val="45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Finally convert the output back to standard form:</w:t>
      </w:r>
    </w:p>
    <w:p w14:paraId="36DBE8D8" w14:textId="2F883243" w:rsidR="001A70DC" w:rsidRPr="001A70DC" w:rsidRDefault="001A70DC" w:rsidP="00264406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</w:t>
      </w:r>
      <w:r w:rsidR="00264406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264406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264406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C5403B">
        <w:rPr>
          <w:rFonts w:asciiTheme="minorHAnsi" w:hAnsiTheme="minorHAnsi" w:cstheme="minorHAnsi"/>
          <w:color w:val="363636"/>
        </w:rPr>
        <w:t xml:space="preserve"> = </w:t>
      </w:r>
      <w:r w:rsidR="00C5403B">
        <w:rPr>
          <w:rFonts w:asciiTheme="minorHAnsi" w:hAnsiTheme="minorHAnsi" w:cstheme="minorHAnsi"/>
          <w:color w:val="363636"/>
        </w:rPr>
        <w:t>Rdc</w:t>
      </w:r>
      <w:r w:rsidR="00C5403B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C5403B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c</w:t>
      </w:r>
      <w:r w:rsidR="00C5403B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’</w:t>
      </w:r>
      <w:r w:rsidR="00C5403B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), see below.</w:t>
      </w:r>
    </w:p>
    <w:p w14:paraId="2D80730C" w14:textId="7A6B98A9" w:rsidR="001A70DC" w:rsidRPr="001A70DC" w:rsidRDefault="001A70DC" w:rsidP="00C5403B">
      <w:pPr>
        <w:pStyle w:val="Heading3"/>
        <w:shd w:val="clear" w:color="auto" w:fill="FFFFFF"/>
        <w:spacing w:before="360" w:after="120" w:line="240" w:lineRule="auto"/>
        <w:ind w:firstLine="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Reduction function</w:t>
      </w:r>
      <w:r w:rsidR="00C5403B">
        <w:rPr>
          <w:rFonts w:asciiTheme="minorHAnsi" w:hAnsiTheme="minorHAnsi" w:cstheme="minorHAnsi"/>
          <w:color w:val="363636"/>
        </w:rPr>
        <w:t xml:space="preserve"> (Rdc)</w:t>
      </w:r>
    </w:p>
    <w:p w14:paraId="33CA5F43" w14:textId="7272583D" w:rsidR="001A70DC" w:rsidRPr="001A70DC" w:rsidRDefault="001A70DC" w:rsidP="001A70DC">
      <w:pPr>
        <w:pStyle w:val="NormalWeb"/>
        <w:numPr>
          <w:ilvl w:val="0"/>
          <w:numId w:val="46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The reduction</w:t>
      </w:r>
      <w:r w:rsidR="00C5403B">
        <w:rPr>
          <w:rFonts w:asciiTheme="minorHAnsi" w:hAnsiTheme="minorHAnsi" w:cstheme="minorHAnsi"/>
          <w:color w:val="363636"/>
        </w:rPr>
        <w:t xml:space="preserve"> </w:t>
      </w:r>
      <w:r w:rsidRPr="001A70DC">
        <w:rPr>
          <w:rFonts w:asciiTheme="minorHAnsi" w:hAnsiTheme="minorHAnsi" w:cstheme="minorHAnsi"/>
          <w:color w:val="363636"/>
        </w:rPr>
        <w:t>function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="00C5403B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dc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:[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,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C5403B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2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)→[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,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Pr="001A70DC">
        <w:rPr>
          <w:rFonts w:asciiTheme="minorHAnsi" w:hAnsiTheme="minorHAnsi" w:cstheme="minorHAnsi"/>
          <w:color w:val="363636"/>
        </w:rPr>
        <w:t> computes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="00C5403B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dc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)=(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xr</w:t>
      </w:r>
      <w:r w:rsidRPr="00C5403B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C5403B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C5403B" w:rsidRPr="001A70DC">
        <w:rPr>
          <w:rFonts w:asciiTheme="minorHAnsi" w:hAnsiTheme="minorHAnsi" w:cstheme="minorHAnsi"/>
          <w:color w:val="363636"/>
        </w:rPr>
        <w:t xml:space="preserve"> </w:t>
      </w:r>
      <w:r w:rsidRPr="001A70DC">
        <w:rPr>
          <w:rFonts w:asciiTheme="minorHAnsi" w:hAnsiTheme="minorHAnsi" w:cstheme="minorHAnsi"/>
          <w:color w:val="363636"/>
        </w:rPr>
        <w:t>in an efficient way.</w:t>
      </w:r>
    </w:p>
    <w:p w14:paraId="75B56740" w14:textId="26CA7529" w:rsidR="001A70DC" w:rsidRPr="001A70DC" w:rsidRDefault="001A70DC" w:rsidP="001A70DC">
      <w:pPr>
        <w:pStyle w:val="NormalWeb"/>
        <w:numPr>
          <w:ilvl w:val="0"/>
          <w:numId w:val="46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Let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xk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Pr="001A70DC">
        <w:rPr>
          <w:rFonts w:asciiTheme="minorHAnsi" w:hAnsiTheme="minorHAnsi" w:cstheme="minorHAnsi"/>
          <w:color w:val="363636"/>
        </w:rPr>
        <w:t>. 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</w:t>
      </w:r>
      <w:r w:rsidRPr="001A70DC">
        <w:rPr>
          <w:rFonts w:asciiTheme="minorHAnsi" w:hAnsiTheme="minorHAnsi" w:cstheme="minorHAnsi"/>
          <w:color w:val="363636"/>
        </w:rPr>
        <w:t> is defined in the initialization.)</w:t>
      </w:r>
    </w:p>
    <w:p w14:paraId="4B470141" w14:textId="6EDAF0F6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Fonts w:asciiTheme="minorHAnsi" w:hAnsiTheme="minorHAnsi" w:cstheme="minorHAnsi"/>
          <w:color w:val="363636"/>
        </w:rPr>
        <w:t xml:space="preserve">. By the properties of modular arithmetic, </w:t>
      </w:r>
      <w:r w:rsidR="00C5403B">
        <w:rPr>
          <w:rFonts w:asciiTheme="minorHAnsi" w:hAnsiTheme="minorHAnsi" w:cstheme="minorHAnsi"/>
          <w:color w:val="363636"/>
        </w:rPr>
        <w:t>x in this</w:t>
      </w:r>
      <w:r w:rsidRPr="001A70DC">
        <w:rPr>
          <w:rFonts w:asciiTheme="minorHAnsi" w:hAnsiTheme="minorHAnsi" w:cstheme="minorHAnsi"/>
          <w:color w:val="363636"/>
        </w:rPr>
        <w:t xml:space="preserve"> expression </w:t>
      </w:r>
      <w:r w:rsidR="00C5403B">
        <w:rPr>
          <w:rFonts w:asciiTheme="minorHAnsi" w:hAnsiTheme="minorHAnsi" w:cstheme="minorHAnsi"/>
          <w:color w:val="363636"/>
        </w:rPr>
        <w:t xml:space="preserve">can be replaced </w:t>
      </w:r>
      <w:r w:rsidRPr="001A70DC">
        <w:rPr>
          <w:rFonts w:asciiTheme="minorHAnsi" w:hAnsiTheme="minorHAnsi" w:cstheme="minorHAnsi"/>
          <w:color w:val="363636"/>
        </w:rPr>
        <w:t>with 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7E07EFF4" w14:textId="1FD76F75" w:rsidR="001A70DC" w:rsidRPr="001A70DC" w:rsidRDefault="001A70DC" w:rsidP="001A70DC">
      <w:pPr>
        <w:pStyle w:val="NormalWeb"/>
        <w:numPr>
          <w:ilvl w:val="0"/>
          <w:numId w:val="46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Let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sn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118D5F93" w14:textId="3A96181A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C5403B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2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rn</w:t>
      </w:r>
      <w:r w:rsidR="00C5403B" w:rsidRPr="001A70DC">
        <w:rPr>
          <w:rFonts w:asciiTheme="minorHAnsi" w:hAnsiTheme="minorHAnsi" w:cstheme="minorHAnsi"/>
          <w:color w:val="363636"/>
        </w:rPr>
        <w:t xml:space="preserve"> </w:t>
      </w:r>
      <w:r w:rsidRPr="001A70DC">
        <w:rPr>
          <w:rFonts w:asciiTheme="minorHAnsi" w:hAnsiTheme="minorHAnsi" w:cstheme="minorHAnsi"/>
          <w:color w:val="363636"/>
        </w:rPr>
        <w:t>and 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sn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rn</w:t>
      </w:r>
      <w:r w:rsidRPr="001A70DC">
        <w:rPr>
          <w:rFonts w:asciiTheme="minorHAnsi" w:hAnsiTheme="minorHAnsi" w:cstheme="minorHAnsi"/>
          <w:color w:val="363636"/>
        </w:rPr>
        <w:t>, thus 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2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rn</w:t>
      </w:r>
      <w:r w:rsidRPr="001A70DC">
        <w:rPr>
          <w:rFonts w:asciiTheme="minorHAnsi" w:hAnsiTheme="minorHAnsi" w:cstheme="minorHAnsi"/>
          <w:color w:val="363636"/>
        </w:rPr>
        <w:t xml:space="preserve">. (Recall </w:t>
      </w:r>
      <w:r w:rsidR="00C5403B">
        <w:rPr>
          <w:rFonts w:asciiTheme="minorHAnsi" w:hAnsiTheme="minorHAnsi" w:cstheme="minorHAnsi"/>
          <w:color w:val="363636"/>
        </w:rPr>
        <w:t xml:space="preserve">that 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&gt;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)</w:t>
      </w:r>
      <w:r w:rsidR="00C5403B">
        <w:rPr>
          <w:rFonts w:asciiTheme="minorHAnsi" w:hAnsiTheme="minorHAnsi" w:cstheme="minorHAnsi"/>
          <w:color w:val="363636"/>
        </w:rPr>
        <w:t>.</w:t>
      </w:r>
    </w:p>
    <w:p w14:paraId="31D1C9C5" w14:textId="77777777" w:rsidR="00C5403B" w:rsidRDefault="00C5403B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Fonts w:asciiTheme="minorHAnsi" w:hAnsiTheme="minorHAnsi" w:cstheme="minorHAnsi"/>
          <w:color w:val="363636"/>
        </w:rPr>
        <w:t>The claim:</w:t>
      </w:r>
    </w:p>
    <w:p w14:paraId="45D6863C" w14:textId="5D62C94F" w:rsidR="00C5403B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Pr="001A70DC">
        <w:rPr>
          <w:rFonts w:asciiTheme="minorHAnsi" w:hAnsiTheme="minorHAnsi" w:cstheme="minorHAnsi"/>
          <w:color w:val="363636"/>
        </w:rPr>
        <w:t> is a multiple of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</w:p>
    <w:p w14:paraId="77984EA9" w14:textId="2EC33939" w:rsidR="001A70DC" w:rsidRPr="001A70DC" w:rsidRDefault="00C5403B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Fonts w:asciiTheme="minorHAnsi" w:hAnsiTheme="minorHAnsi" w:cstheme="minorHAnsi"/>
          <w:color w:val="363636"/>
        </w:rPr>
        <w:t>P</w:t>
      </w:r>
      <w:r w:rsidR="001A70DC" w:rsidRPr="001A70DC">
        <w:rPr>
          <w:rFonts w:asciiTheme="minorHAnsi" w:hAnsiTheme="minorHAnsi" w:cstheme="minorHAnsi"/>
          <w:color w:val="363636"/>
        </w:rPr>
        <w:t>roof:</w:t>
      </w:r>
      <w:r w:rsidR="001A70DC" w:rsidRPr="001A70DC">
        <w:rPr>
          <w:rFonts w:asciiTheme="minorHAnsi" w:hAnsiTheme="minorHAnsi" w:cstheme="minorHAnsi"/>
          <w:color w:val="363636"/>
        </w:rPr>
        <w:br/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sn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xkn</w:t>
      </w:r>
      <w:r w:rsidR="005D055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 w:rsid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kn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rr</w:t>
      </w:r>
      <w:r w:rsidR="001A70DC" w:rsidRP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="001A70DC" w:rsidRPr="005D0559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="001A70DC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="001A70DC" w:rsidRPr="001A70DC">
        <w:rPr>
          <w:rFonts w:asciiTheme="minorHAnsi" w:hAnsiTheme="minorHAnsi" w:cstheme="minorHAnsi"/>
          <w:color w:val="363636"/>
        </w:rPr>
        <w:t>.</w:t>
      </w:r>
      <w:r w:rsidR="001A70DC" w:rsidRPr="001A70DC">
        <w:rPr>
          <w:rFonts w:asciiTheme="minorHAnsi" w:hAnsiTheme="minorHAnsi" w:cstheme="minorHAnsi"/>
          <w:color w:val="363636"/>
        </w:rPr>
        <w:br/>
        <w:t xml:space="preserve">Therefore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ur</w:t>
      </w:r>
      <w:r w:rsidR="001A70DC" w:rsidRPr="001A70DC">
        <w:rPr>
          <w:rFonts w:asciiTheme="minorHAnsi" w:hAnsiTheme="minorHAnsi" w:cstheme="minorHAnsi"/>
          <w:color w:val="363636"/>
        </w:rPr>
        <w:t> for some non-negative integer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="001A70DC" w:rsidRPr="001A70DC">
        <w:rPr>
          <w:rFonts w:asciiTheme="minorHAnsi" w:hAnsiTheme="minorHAnsi" w:cstheme="minorHAnsi"/>
          <w:color w:val="363636"/>
        </w:rPr>
        <w:t>.</w:t>
      </w:r>
    </w:p>
    <w:p w14:paraId="290E9571" w14:textId="717A6451" w:rsidR="001A70DC" w:rsidRPr="001A70DC" w:rsidRDefault="005D0559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Also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="001A70DC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1A70DC" w:rsidRPr="001A70DC">
        <w:rPr>
          <w:rFonts w:asciiTheme="minorHAnsi" w:hAnsiTheme="minorHAnsi" w:cstheme="minorHAnsi"/>
          <w:color w:val="363636"/>
        </w:rPr>
        <w:t> because adding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sn</w:t>
      </w:r>
      <w:r w:rsidR="001A70DC" w:rsidRPr="001A70DC">
        <w:rPr>
          <w:rFonts w:asciiTheme="minorHAnsi" w:hAnsiTheme="minorHAnsi" w:cstheme="minorHAnsi"/>
          <w:color w:val="363636"/>
        </w:rPr>
        <w:t> preserves the congruence.</w:t>
      </w:r>
    </w:p>
    <w:p w14:paraId="2F87E732" w14:textId="72AA1690" w:rsidR="001A70DC" w:rsidRPr="001A70DC" w:rsidRDefault="001A70DC" w:rsidP="001A70DC">
      <w:pPr>
        <w:pStyle w:val="NormalWeb"/>
        <w:numPr>
          <w:ilvl w:val="0"/>
          <w:numId w:val="46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Let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="005D055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/ 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Fonts w:asciiTheme="minorHAnsi" w:hAnsiTheme="minorHAnsi" w:cstheme="minorHAnsi"/>
          <w:color w:val="363636"/>
        </w:rPr>
        <w:t>. (This division is exact.)</w:t>
      </w:r>
    </w:p>
    <w:p w14:paraId="0BBD2629" w14:textId="79F89B50" w:rsidR="001A70DC" w:rsidRPr="001A70DC" w:rsidRDefault="005D0559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u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×</w:t>
      </w:r>
      <w:r w:rsidR="001A70DC"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rr</w:t>
      </w:r>
      <w:r w:rsidR="001A70DC" w:rsidRP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="001A70DC" w:rsidRPr="005D0559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(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ur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="001A70DC" w:rsidRP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="001A70DC" w:rsidRPr="005D0559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 xml:space="preserve"> </w:t>
      </w:r>
      <w:r w:rsidR="001A70DC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tr</w:t>
      </w:r>
      <w:r w:rsidR="001A70DC" w:rsidRP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="001A70DC" w:rsidRPr="005D0559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="001A70DC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1A70DC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.</w:t>
      </w:r>
    </w:p>
    <w:p w14:paraId="726DA0D3" w14:textId="724C8990" w:rsidR="001A70DC" w:rsidRP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Moreover,</w:t>
      </w:r>
      <w:r w:rsidR="005D0559">
        <w:rPr>
          <w:rFonts w:asciiTheme="minorHAnsi" w:hAnsiTheme="minorHAnsi" w:cstheme="minorHAnsi"/>
          <w:color w:val="363636"/>
        </w:rPr>
        <w:t xml:space="preserve"> since </w:t>
      </w:r>
      <w:r w:rsidR="005D0559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="007A666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5D0559"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7A666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="005D0559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="005D0559"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="005D0559"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="005D0559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,</w:t>
      </w:r>
      <w:r w:rsidRPr="001A70DC">
        <w:rPr>
          <w:rFonts w:asciiTheme="minorHAnsi" w:hAnsiTheme="minorHAnsi" w:cstheme="minorHAnsi"/>
          <w:color w:val="363636"/>
        </w:rPr>
        <w:t>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="007A666F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≡</w:t>
      </w:r>
      <w:r w:rsidR="007A666F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xr</w:t>
      </w:r>
      <w:r w:rsidRPr="005D0559">
        <w:rPr>
          <w:rStyle w:val="mo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−</w:t>
      </w:r>
      <w:r w:rsidRPr="005D0559">
        <w:rPr>
          <w:rStyle w:val="mn"/>
          <w:rFonts w:asciiTheme="minorHAnsi" w:hAnsiTheme="minorHAnsi" w:cstheme="minorHAnsi"/>
          <w:color w:val="363636"/>
          <w:bdr w:val="none" w:sz="0" w:space="0" w:color="auto" w:frame="1"/>
          <w:vertAlign w:val="superscript"/>
        </w:rPr>
        <w:t>1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72BFA5C0" w14:textId="128328AD" w:rsidR="001A70DC" w:rsidRPr="001A70DC" w:rsidRDefault="001A70DC" w:rsidP="001A70DC">
      <w:pPr>
        <w:pStyle w:val="NormalWeb"/>
        <w:numPr>
          <w:ilvl w:val="0"/>
          <w:numId w:val="46"/>
        </w:numPr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Fonts w:asciiTheme="minorHAnsi" w:hAnsiTheme="minorHAnsi" w:cstheme="minorHAnsi"/>
          <w:color w:val="363636"/>
        </w:rPr>
        <w:t>If 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 then return </w:t>
      </w:r>
      <w:r w:rsidRPr="001A70DC">
        <w:rPr>
          <w:rStyle w:val="mjxassistivemathml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Pr="001A70DC">
        <w:rPr>
          <w:rFonts w:asciiTheme="minorHAnsi" w:hAnsiTheme="minorHAnsi" w:cstheme="minorHAnsi"/>
          <w:color w:val="363636"/>
        </w:rPr>
        <w:t>. Otherwise return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−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3D46B48E" w14:textId="04A72F31" w:rsidR="001A70DC" w:rsidRDefault="001A70DC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t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2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rn</w:t>
      </w:r>
      <w:r w:rsidR="007A666F">
        <w:rPr>
          <w:rFonts w:asciiTheme="minorHAnsi" w:hAnsiTheme="minorHAnsi" w:cstheme="minorHAnsi"/>
          <w:color w:val="363636"/>
        </w:rPr>
        <w:t xml:space="preserve"> =&gt; 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0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≤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u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&lt;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2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. Hence this simple if-else performs a modulo by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 correctly. Furthermore, the result is still equal (and congruent) to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−</w:t>
      </w:r>
      <w:r w:rsidRPr="001A70DC">
        <w:rPr>
          <w:rStyle w:val="mn"/>
          <w:rFonts w:asciiTheme="minorHAnsi" w:hAnsiTheme="minorHAnsi" w:cstheme="minorHAnsi"/>
          <w:color w:val="363636"/>
          <w:bdr w:val="none" w:sz="0" w:space="0" w:color="auto" w:frame="1"/>
        </w:rPr>
        <w:t>1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n</w:t>
      </w:r>
      <w:r w:rsidRPr="001A70DC">
        <w:rPr>
          <w:rFonts w:asciiTheme="minorHAnsi" w:hAnsiTheme="minorHAnsi" w:cstheme="minorHAnsi"/>
          <w:color w:val="363636"/>
        </w:rPr>
        <w:t>.</w:t>
      </w:r>
    </w:p>
    <w:p w14:paraId="1CCA1B36" w14:textId="77777777" w:rsidR="007A666F" w:rsidRDefault="007A666F" w:rsidP="001A70DC">
      <w:pPr>
        <w:pStyle w:val="NormalWeb"/>
        <w:spacing w:line="240" w:lineRule="auto"/>
        <w:ind w:left="480"/>
        <w:rPr>
          <w:rFonts w:asciiTheme="minorHAnsi" w:hAnsiTheme="minorHAnsi" w:cstheme="minorHAnsi"/>
          <w:color w:val="363636"/>
        </w:rPr>
      </w:pPr>
    </w:p>
    <w:p w14:paraId="3A4CD7BB" w14:textId="72E87E36" w:rsidR="00716651" w:rsidRDefault="007A666F" w:rsidP="007A666F">
      <w:pPr>
        <w:pStyle w:val="NormalWeb"/>
        <w:spacing w:line="240" w:lineRule="auto"/>
        <w:rPr>
          <w:rFonts w:asciiTheme="minorHAnsi" w:hAnsiTheme="minorHAnsi" w:cstheme="minorHAnsi"/>
          <w:b/>
          <w:bCs/>
          <w:color w:val="363636"/>
        </w:rPr>
      </w:pPr>
      <w:r w:rsidRPr="00716651">
        <w:rPr>
          <w:rFonts w:asciiTheme="minorHAnsi" w:hAnsiTheme="minorHAnsi" w:cstheme="minorHAnsi"/>
          <w:b/>
          <w:bCs/>
          <w:color w:val="363636"/>
        </w:rPr>
        <w:t>Algorithm</w:t>
      </w:r>
      <w:r w:rsidR="00716651" w:rsidRPr="00716651">
        <w:rPr>
          <w:rFonts w:asciiTheme="minorHAnsi" w:hAnsiTheme="minorHAnsi" w:cstheme="minorHAnsi"/>
          <w:b/>
          <w:bCs/>
          <w:color w:val="363636"/>
        </w:rPr>
        <w:t>.</w:t>
      </w:r>
      <w:r w:rsidRPr="00716651">
        <w:rPr>
          <w:rFonts w:asciiTheme="minorHAnsi" w:hAnsiTheme="minorHAnsi" w:cstheme="minorHAnsi"/>
          <w:b/>
          <w:bCs/>
          <w:color w:val="363636"/>
        </w:rPr>
        <w:t xml:space="preserve"> </w:t>
      </w:r>
    </w:p>
    <w:p w14:paraId="5C3EE2B0" w14:textId="77777777" w:rsidR="00716651" w:rsidRPr="00716651" w:rsidRDefault="00716651" w:rsidP="007A666F">
      <w:pPr>
        <w:pStyle w:val="NormalWeb"/>
        <w:spacing w:line="240" w:lineRule="auto"/>
        <w:rPr>
          <w:rFonts w:asciiTheme="minorHAnsi" w:hAnsiTheme="minorHAnsi" w:cstheme="minorHAnsi"/>
          <w:b/>
          <w:bCs/>
          <w:color w:val="363636"/>
        </w:rPr>
      </w:pPr>
    </w:p>
    <w:p w14:paraId="25B01D3F" w14:textId="2B280B78" w:rsidR="007A666F" w:rsidRDefault="007A666F" w:rsidP="007A666F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  <w:r>
        <w:rPr>
          <w:rFonts w:asciiTheme="minorHAnsi" w:hAnsiTheme="minorHAnsi" w:cstheme="minorHAnsi"/>
          <w:color w:val="363636"/>
        </w:rPr>
        <w:t>Rdc(x) -&gt; y:</w:t>
      </w:r>
    </w:p>
    <w:p w14:paraId="1CC8A6FC" w14:textId="77777777" w:rsidR="007A666F" w:rsidRDefault="007A666F" w:rsidP="007A666F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</w:p>
    <w:p w14:paraId="0DDAD9A5" w14:textId="531D8380" w:rsidR="007A666F" w:rsidRDefault="007A666F" w:rsidP="007A666F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=(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xk</w:t>
      </w:r>
      <w:r w:rsidRPr="001A70DC">
        <w:rPr>
          <w:rStyle w:val="mtext"/>
          <w:rFonts w:asciiTheme="minorHAnsi" w:hAnsiTheme="minorHAnsi" w:cstheme="minorHAnsi"/>
          <w:color w:val="363636"/>
          <w:bdr w:val="none" w:sz="0" w:space="0" w:color="auto" w:frame="1"/>
        </w:rPr>
        <w:t> mod 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r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)</w:t>
      </w:r>
      <w:r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 xml:space="preserve">      # mask</w:t>
      </w:r>
    </w:p>
    <w:p w14:paraId="4B2AEF9B" w14:textId="63706D6B" w:rsidR="007A666F" w:rsidRDefault="007A666F" w:rsidP="007A666F">
      <w:pPr>
        <w:pStyle w:val="NormalWeb"/>
        <w:spacing w:line="240" w:lineRule="auto"/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</w:pPr>
      <w:r>
        <w:rPr>
          <w:rFonts w:asciiTheme="minorHAnsi" w:hAnsiTheme="minorHAnsi" w:cstheme="minorHAnsi"/>
          <w:color w:val="363636"/>
        </w:rPr>
        <w:t>t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=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x</w:t>
      </w:r>
      <w:r w:rsidRPr="001A70DC">
        <w:rPr>
          <w:rStyle w:val="mo"/>
          <w:rFonts w:asciiTheme="minorHAnsi" w:hAnsiTheme="minorHAnsi" w:cstheme="minorHAnsi"/>
          <w:color w:val="363636"/>
          <w:bdr w:val="none" w:sz="0" w:space="0" w:color="auto" w:frame="1"/>
        </w:rPr>
        <w:t>+</w:t>
      </w:r>
      <w:r w:rsidRPr="001A70DC"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sn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 xml:space="preserve">                # integer multiply</w:t>
      </w:r>
    </w:p>
    <w:p w14:paraId="6B228A52" w14:textId="0183CAA3" w:rsidR="007A666F" w:rsidRDefault="007A666F" w:rsidP="007A666F">
      <w:pPr>
        <w:pStyle w:val="NormalWeb"/>
        <w:spacing w:line="240" w:lineRule="auto"/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</w:pP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lastRenderedPageBreak/>
        <w:t xml:space="preserve">u = t / r                # right log(r) </w:t>
      </w:r>
      <w:r>
        <w:rPr>
          <w:rStyle w:val="mi"/>
          <w:rFonts w:asciiTheme="minorHAnsi" w:hAnsiTheme="minorHAnsi" w:cstheme="minorHAnsi"/>
          <w:color w:val="363636"/>
          <w:bdr w:val="none" w:sz="0" w:space="0" w:color="auto" w:frame="1"/>
        </w:rPr>
        <w:t>shift</w:t>
      </w:r>
    </w:p>
    <w:p w14:paraId="38017E1F" w14:textId="1BC513A3" w:rsidR="007A666F" w:rsidRDefault="007A666F" w:rsidP="007A666F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  <w:r>
        <w:rPr>
          <w:rFonts w:asciiTheme="minorHAnsi" w:hAnsiTheme="minorHAnsi" w:cstheme="minorHAnsi"/>
          <w:color w:val="363636"/>
        </w:rPr>
        <w:t>y = u if u &lt; n else u-n # last modulo op</w:t>
      </w:r>
    </w:p>
    <w:p w14:paraId="01BE82A9" w14:textId="77777777" w:rsidR="007A666F" w:rsidRPr="001A70DC" w:rsidRDefault="007A666F" w:rsidP="007A666F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</w:p>
    <w:p w14:paraId="54AA7CF1" w14:textId="77777777" w:rsidR="001A70DC" w:rsidRPr="00464419" w:rsidRDefault="001A70DC" w:rsidP="001A70DC">
      <w:pPr>
        <w:spacing w:line="240" w:lineRule="auto"/>
        <w:ind w:firstLine="0"/>
        <w:rPr>
          <w:rFonts w:ascii="Arial" w:eastAsia="Times New Roman" w:hAnsi="Arial" w:cs="Arial"/>
          <w:color w:val="363636"/>
          <w:kern w:val="0"/>
          <w:sz w:val="28"/>
          <w:szCs w:val="28"/>
          <w:lang w:eastAsia="en-US"/>
        </w:rPr>
      </w:pPr>
    </w:p>
    <w:p w14:paraId="3EF04D8E" w14:textId="77777777" w:rsidR="00464419" w:rsidRPr="008E1899" w:rsidRDefault="00464419" w:rsidP="008E1899">
      <w:pPr>
        <w:shd w:val="clear" w:color="auto" w:fill="FFFFFF"/>
        <w:spacing w:before="168" w:after="168" w:line="240" w:lineRule="auto"/>
        <w:ind w:firstLine="0"/>
        <w:rPr>
          <w:rFonts w:eastAsia="Times New Roman" w:cstheme="minorHAnsi"/>
          <w:color w:val="363636"/>
          <w:kern w:val="0"/>
          <w:lang w:eastAsia="en-US"/>
        </w:rPr>
      </w:pPr>
    </w:p>
    <w:p w14:paraId="600FD12C" w14:textId="77777777" w:rsidR="008E1899" w:rsidRPr="00262AAF" w:rsidRDefault="008E1899" w:rsidP="008E1899">
      <w:pPr>
        <w:pStyle w:val="NormalWeb"/>
        <w:spacing w:line="240" w:lineRule="auto"/>
        <w:rPr>
          <w:rFonts w:asciiTheme="minorHAnsi" w:hAnsiTheme="minorHAnsi" w:cstheme="minorHAnsi"/>
          <w:color w:val="363636"/>
        </w:rPr>
      </w:pPr>
    </w:p>
    <w:p w14:paraId="49A571C3" w14:textId="77777777" w:rsidR="00C41CD9" w:rsidRDefault="00C41CD9" w:rsidP="00262AAF">
      <w:pPr>
        <w:spacing w:before="96" w:after="96" w:line="240" w:lineRule="auto"/>
        <w:ind w:left="720" w:firstLine="0"/>
        <w:rPr>
          <w:rFonts w:ascii="Arial" w:hAnsi="Arial" w:cs="Arial"/>
          <w:color w:val="363636"/>
          <w:sz w:val="28"/>
          <w:szCs w:val="28"/>
        </w:rPr>
      </w:pPr>
    </w:p>
    <w:p w14:paraId="61D0A8B2" w14:textId="54E07AAB" w:rsidR="00C41CD9" w:rsidRPr="008207B7" w:rsidRDefault="00C41CD9" w:rsidP="00262AAF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color w:val="363636"/>
          <w:shd w:val="clear" w:color="auto" w:fill="FFFFFF"/>
        </w:rPr>
        <w:t xml:space="preserve"> </w:t>
      </w:r>
    </w:p>
    <w:p w14:paraId="26F66A63" w14:textId="565C2152" w:rsidR="00517129" w:rsidRDefault="00517129" w:rsidP="00322BF9">
      <w:pPr>
        <w:ind w:firstLine="0"/>
        <w:rPr>
          <w:rFonts w:cstheme="minorHAnsi"/>
        </w:rPr>
      </w:pPr>
    </w:p>
    <w:p w14:paraId="277719F6" w14:textId="77777777" w:rsidR="00517129" w:rsidRPr="000677CC" w:rsidRDefault="00517129" w:rsidP="00322BF9">
      <w:pPr>
        <w:ind w:firstLine="0"/>
        <w:rPr>
          <w:rFonts w:cstheme="minorHAnsi"/>
        </w:rPr>
      </w:pPr>
    </w:p>
    <w:sectPr w:rsidR="00517129" w:rsidRPr="000677CC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F98AA" w14:textId="77777777" w:rsidR="004869C2" w:rsidRDefault="004869C2">
      <w:pPr>
        <w:spacing w:line="240" w:lineRule="auto"/>
      </w:pPr>
      <w:r>
        <w:separator/>
      </w:r>
    </w:p>
    <w:p w14:paraId="2E608CA6" w14:textId="77777777" w:rsidR="004869C2" w:rsidRDefault="004869C2"/>
  </w:endnote>
  <w:endnote w:type="continuationSeparator" w:id="0">
    <w:p w14:paraId="32B2E779" w14:textId="77777777" w:rsidR="004869C2" w:rsidRDefault="004869C2">
      <w:pPr>
        <w:spacing w:line="240" w:lineRule="auto"/>
      </w:pPr>
      <w:r>
        <w:continuationSeparator/>
      </w:r>
    </w:p>
    <w:p w14:paraId="1466E06E" w14:textId="77777777" w:rsidR="004869C2" w:rsidRDefault="00486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010A0" w14:textId="77777777" w:rsidR="004869C2" w:rsidRDefault="004869C2">
      <w:pPr>
        <w:spacing w:line="240" w:lineRule="auto"/>
      </w:pPr>
      <w:r>
        <w:separator/>
      </w:r>
    </w:p>
    <w:p w14:paraId="031A7909" w14:textId="77777777" w:rsidR="004869C2" w:rsidRDefault="004869C2"/>
  </w:footnote>
  <w:footnote w:type="continuationSeparator" w:id="0">
    <w:p w14:paraId="457AB875" w14:textId="77777777" w:rsidR="004869C2" w:rsidRDefault="004869C2">
      <w:pPr>
        <w:spacing w:line="240" w:lineRule="auto"/>
      </w:pPr>
      <w:r>
        <w:continuationSeparator/>
      </w:r>
    </w:p>
    <w:p w14:paraId="10032D89" w14:textId="77777777" w:rsidR="004869C2" w:rsidRDefault="00486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8187" w14:textId="77777777" w:rsidR="006C3992" w:rsidRDefault="006C399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B1B6CD8ACA941AD9D841EEED9E3B32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A Privacy-Preserving computation (PPC) on Intel cloud GPU.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B4961" w14:textId="77777777" w:rsidR="006C3992" w:rsidRDefault="006C3992">
    <w:pPr>
      <w:pStyle w:val="Header"/>
      <w:rPr>
        <w:rStyle w:val="Strong"/>
      </w:rPr>
    </w:pPr>
    <w:r>
      <w:t xml:space="preserve">Running head: </w:t>
    </w:r>
    <w:sdt>
      <w:sdtPr>
        <w:rPr>
          <w:rFonts w:cstheme="minorHAnsi"/>
          <w:b/>
        </w:rPr>
        <w:alias w:val="Running head"/>
        <w:tag w:val=""/>
        <w:id w:val="-696842620"/>
        <w:placeholder>
          <w:docPart w:val="D11CBC91023440E49C319B87992BCBD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D17F13">
          <w:rPr>
            <w:rFonts w:cstheme="minorHAnsi"/>
            <w:b/>
          </w:rPr>
          <w:t>A Privacy-Preserving computation (PPC) on Intel cloud GPU.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D04C88"/>
    <w:multiLevelType w:val="multilevel"/>
    <w:tmpl w:val="8A3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B678A"/>
    <w:multiLevelType w:val="hybridMultilevel"/>
    <w:tmpl w:val="BF9A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933AE"/>
    <w:multiLevelType w:val="hybridMultilevel"/>
    <w:tmpl w:val="A68A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55C91"/>
    <w:multiLevelType w:val="hybridMultilevel"/>
    <w:tmpl w:val="FCC83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911BC8"/>
    <w:multiLevelType w:val="hybridMultilevel"/>
    <w:tmpl w:val="05503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70043F"/>
    <w:multiLevelType w:val="hybridMultilevel"/>
    <w:tmpl w:val="31480F9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4B97566"/>
    <w:multiLevelType w:val="hybridMultilevel"/>
    <w:tmpl w:val="5994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445A8"/>
    <w:multiLevelType w:val="hybridMultilevel"/>
    <w:tmpl w:val="DC5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80BFF"/>
    <w:multiLevelType w:val="hybridMultilevel"/>
    <w:tmpl w:val="046E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C173B"/>
    <w:multiLevelType w:val="hybridMultilevel"/>
    <w:tmpl w:val="CD1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67FA5"/>
    <w:multiLevelType w:val="multilevel"/>
    <w:tmpl w:val="420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84CA9"/>
    <w:multiLevelType w:val="hybridMultilevel"/>
    <w:tmpl w:val="5994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73B6D"/>
    <w:multiLevelType w:val="multilevel"/>
    <w:tmpl w:val="075A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20CC6"/>
    <w:multiLevelType w:val="hybridMultilevel"/>
    <w:tmpl w:val="95A6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8348F"/>
    <w:multiLevelType w:val="hybridMultilevel"/>
    <w:tmpl w:val="274E2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56B98"/>
    <w:multiLevelType w:val="hybridMultilevel"/>
    <w:tmpl w:val="CFCC5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AE0431"/>
    <w:multiLevelType w:val="multilevel"/>
    <w:tmpl w:val="F220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8168E3"/>
    <w:multiLevelType w:val="multilevel"/>
    <w:tmpl w:val="2A02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1795C9A"/>
    <w:multiLevelType w:val="multilevel"/>
    <w:tmpl w:val="B9A69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0189E"/>
    <w:multiLevelType w:val="hybridMultilevel"/>
    <w:tmpl w:val="2EC0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A41CC1"/>
    <w:multiLevelType w:val="hybridMultilevel"/>
    <w:tmpl w:val="90D8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184F54"/>
    <w:multiLevelType w:val="hybridMultilevel"/>
    <w:tmpl w:val="1FD0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305BF"/>
    <w:multiLevelType w:val="hybridMultilevel"/>
    <w:tmpl w:val="2E109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14372C"/>
    <w:multiLevelType w:val="multilevel"/>
    <w:tmpl w:val="89E0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6B3996"/>
    <w:multiLevelType w:val="multilevel"/>
    <w:tmpl w:val="0124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A70997"/>
    <w:multiLevelType w:val="hybridMultilevel"/>
    <w:tmpl w:val="0798A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6803C7"/>
    <w:multiLevelType w:val="hybridMultilevel"/>
    <w:tmpl w:val="2074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0443F"/>
    <w:multiLevelType w:val="hybridMultilevel"/>
    <w:tmpl w:val="D2A2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060CA0"/>
    <w:multiLevelType w:val="hybridMultilevel"/>
    <w:tmpl w:val="F724BB58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3" w15:restartNumberingAfterBreak="0">
    <w:nsid w:val="79230580"/>
    <w:multiLevelType w:val="hybridMultilevel"/>
    <w:tmpl w:val="551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F089C"/>
    <w:multiLevelType w:val="multilevel"/>
    <w:tmpl w:val="1124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41"/>
  </w:num>
  <w:num w:numId="13">
    <w:abstractNumId w:val="32"/>
  </w:num>
  <w:num w:numId="14">
    <w:abstractNumId w:val="28"/>
  </w:num>
  <w:num w:numId="15">
    <w:abstractNumId w:val="40"/>
  </w:num>
  <w:num w:numId="16">
    <w:abstractNumId w:val="19"/>
  </w:num>
  <w:num w:numId="17">
    <w:abstractNumId w:val="42"/>
  </w:num>
  <w:num w:numId="18">
    <w:abstractNumId w:val="37"/>
  </w:num>
  <w:num w:numId="19">
    <w:abstractNumId w:val="21"/>
  </w:num>
  <w:num w:numId="20">
    <w:abstractNumId w:val="31"/>
  </w:num>
  <w:num w:numId="21">
    <w:abstractNumId w:val="15"/>
  </w:num>
  <w:num w:numId="22">
    <w:abstractNumId w:val="38"/>
  </w:num>
  <w:num w:numId="23">
    <w:abstractNumId w:val="18"/>
  </w:num>
  <w:num w:numId="24">
    <w:abstractNumId w:val="17"/>
  </w:num>
  <w:num w:numId="25">
    <w:abstractNumId w:val="11"/>
  </w:num>
  <w:num w:numId="26">
    <w:abstractNumId w:val="43"/>
  </w:num>
  <w:num w:numId="27">
    <w:abstractNumId w:val="24"/>
  </w:num>
  <w:num w:numId="28">
    <w:abstractNumId w:val="33"/>
  </w:num>
  <w:num w:numId="29">
    <w:abstractNumId w:val="12"/>
  </w:num>
  <w:num w:numId="30">
    <w:abstractNumId w:val="14"/>
  </w:num>
  <w:num w:numId="31">
    <w:abstractNumId w:val="30"/>
  </w:num>
  <w:num w:numId="32">
    <w:abstractNumId w:val="16"/>
  </w:num>
  <w:num w:numId="33">
    <w:abstractNumId w:val="23"/>
  </w:num>
  <w:num w:numId="34">
    <w:abstractNumId w:val="39"/>
  </w:num>
  <w:num w:numId="35">
    <w:abstractNumId w:val="25"/>
  </w:num>
  <w:num w:numId="36">
    <w:abstractNumId w:val="27"/>
  </w:num>
  <w:num w:numId="37">
    <w:abstractNumId w:val="35"/>
  </w:num>
  <w:num w:numId="38">
    <w:abstractNumId w:val="34"/>
  </w:num>
  <w:num w:numId="39">
    <w:abstractNumId w:val="20"/>
  </w:num>
  <w:num w:numId="40">
    <w:abstractNumId w:val="13"/>
  </w:num>
  <w:num w:numId="41">
    <w:abstractNumId w:val="29"/>
  </w:num>
  <w:num w:numId="42">
    <w:abstractNumId w:val="10"/>
  </w:num>
  <w:num w:numId="43">
    <w:abstractNumId w:val="26"/>
  </w:num>
  <w:num w:numId="44">
    <w:abstractNumId w:val="36"/>
  </w:num>
  <w:num w:numId="45">
    <w:abstractNumId w:val="2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82"/>
    <w:rsid w:val="00005F9C"/>
    <w:rsid w:val="0001542A"/>
    <w:rsid w:val="000603BD"/>
    <w:rsid w:val="000677CC"/>
    <w:rsid w:val="00090544"/>
    <w:rsid w:val="000975B7"/>
    <w:rsid w:val="000A2AA5"/>
    <w:rsid w:val="000A5F6B"/>
    <w:rsid w:val="000A6C71"/>
    <w:rsid w:val="000D3F41"/>
    <w:rsid w:val="000E3791"/>
    <w:rsid w:val="00105C19"/>
    <w:rsid w:val="00114A39"/>
    <w:rsid w:val="00133F42"/>
    <w:rsid w:val="00135291"/>
    <w:rsid w:val="00145983"/>
    <w:rsid w:val="00150AFB"/>
    <w:rsid w:val="001572EA"/>
    <w:rsid w:val="0017437B"/>
    <w:rsid w:val="001A3B71"/>
    <w:rsid w:val="001A70DC"/>
    <w:rsid w:val="001B1380"/>
    <w:rsid w:val="001F0282"/>
    <w:rsid w:val="001F6080"/>
    <w:rsid w:val="00202F24"/>
    <w:rsid w:val="0022700C"/>
    <w:rsid w:val="00227292"/>
    <w:rsid w:val="00251116"/>
    <w:rsid w:val="00262AAF"/>
    <w:rsid w:val="00264406"/>
    <w:rsid w:val="00274AE2"/>
    <w:rsid w:val="002832C3"/>
    <w:rsid w:val="00285660"/>
    <w:rsid w:val="002A2164"/>
    <w:rsid w:val="002A58E6"/>
    <w:rsid w:val="002B2FB5"/>
    <w:rsid w:val="002D2888"/>
    <w:rsid w:val="002D458B"/>
    <w:rsid w:val="002E2BB4"/>
    <w:rsid w:val="002F53BC"/>
    <w:rsid w:val="003222DC"/>
    <w:rsid w:val="00322BF9"/>
    <w:rsid w:val="00330480"/>
    <w:rsid w:val="00332A17"/>
    <w:rsid w:val="00337336"/>
    <w:rsid w:val="00355DCA"/>
    <w:rsid w:val="0035703A"/>
    <w:rsid w:val="00381452"/>
    <w:rsid w:val="0038528B"/>
    <w:rsid w:val="0039119E"/>
    <w:rsid w:val="00395908"/>
    <w:rsid w:val="00395F8D"/>
    <w:rsid w:val="003B245D"/>
    <w:rsid w:val="003B3C33"/>
    <w:rsid w:val="003B6554"/>
    <w:rsid w:val="003F29F9"/>
    <w:rsid w:val="00427A02"/>
    <w:rsid w:val="00464419"/>
    <w:rsid w:val="0047659B"/>
    <w:rsid w:val="00484B96"/>
    <w:rsid w:val="004869C2"/>
    <w:rsid w:val="004A11E8"/>
    <w:rsid w:val="004B74C7"/>
    <w:rsid w:val="004D7392"/>
    <w:rsid w:val="004E153F"/>
    <w:rsid w:val="00501266"/>
    <w:rsid w:val="00506D44"/>
    <w:rsid w:val="00517129"/>
    <w:rsid w:val="00517D5A"/>
    <w:rsid w:val="00551A02"/>
    <w:rsid w:val="00552C80"/>
    <w:rsid w:val="005534FA"/>
    <w:rsid w:val="005762A0"/>
    <w:rsid w:val="005871BB"/>
    <w:rsid w:val="00587B8D"/>
    <w:rsid w:val="005A6638"/>
    <w:rsid w:val="005B457C"/>
    <w:rsid w:val="005D0559"/>
    <w:rsid w:val="005D3A03"/>
    <w:rsid w:val="00617408"/>
    <w:rsid w:val="0067241E"/>
    <w:rsid w:val="0067763A"/>
    <w:rsid w:val="006C040F"/>
    <w:rsid w:val="006C305A"/>
    <w:rsid w:val="006C3992"/>
    <w:rsid w:val="006D271B"/>
    <w:rsid w:val="00704A0A"/>
    <w:rsid w:val="00716651"/>
    <w:rsid w:val="00724C19"/>
    <w:rsid w:val="00745ED8"/>
    <w:rsid w:val="00747B9E"/>
    <w:rsid w:val="007572EA"/>
    <w:rsid w:val="0077570C"/>
    <w:rsid w:val="00785F2A"/>
    <w:rsid w:val="007A4064"/>
    <w:rsid w:val="007A666F"/>
    <w:rsid w:val="007B6E64"/>
    <w:rsid w:val="007C22D9"/>
    <w:rsid w:val="007C729E"/>
    <w:rsid w:val="007D697F"/>
    <w:rsid w:val="008002C0"/>
    <w:rsid w:val="00803221"/>
    <w:rsid w:val="008207B7"/>
    <w:rsid w:val="008323FE"/>
    <w:rsid w:val="0083774E"/>
    <w:rsid w:val="00840952"/>
    <w:rsid w:val="00844926"/>
    <w:rsid w:val="00864495"/>
    <w:rsid w:val="00872EE1"/>
    <w:rsid w:val="008934C0"/>
    <w:rsid w:val="00894364"/>
    <w:rsid w:val="008A7B17"/>
    <w:rsid w:val="008B140B"/>
    <w:rsid w:val="008B1A82"/>
    <w:rsid w:val="008B692F"/>
    <w:rsid w:val="008C5323"/>
    <w:rsid w:val="008E1899"/>
    <w:rsid w:val="008F24B6"/>
    <w:rsid w:val="008F4124"/>
    <w:rsid w:val="00903F14"/>
    <w:rsid w:val="009112ED"/>
    <w:rsid w:val="009220C7"/>
    <w:rsid w:val="00932B1E"/>
    <w:rsid w:val="00946180"/>
    <w:rsid w:val="00967EF1"/>
    <w:rsid w:val="00986A96"/>
    <w:rsid w:val="00991083"/>
    <w:rsid w:val="009A348A"/>
    <w:rsid w:val="009A6A3B"/>
    <w:rsid w:val="009A6DB3"/>
    <w:rsid w:val="009D384B"/>
    <w:rsid w:val="009E4F82"/>
    <w:rsid w:val="009E6CE0"/>
    <w:rsid w:val="00A1375B"/>
    <w:rsid w:val="00A1389B"/>
    <w:rsid w:val="00A41435"/>
    <w:rsid w:val="00A52BF3"/>
    <w:rsid w:val="00A637AD"/>
    <w:rsid w:val="00A70437"/>
    <w:rsid w:val="00A768EC"/>
    <w:rsid w:val="00A812A2"/>
    <w:rsid w:val="00AC6A6D"/>
    <w:rsid w:val="00B11367"/>
    <w:rsid w:val="00B17251"/>
    <w:rsid w:val="00B23FE4"/>
    <w:rsid w:val="00B24929"/>
    <w:rsid w:val="00B55611"/>
    <w:rsid w:val="00B60631"/>
    <w:rsid w:val="00B823AA"/>
    <w:rsid w:val="00B90A7F"/>
    <w:rsid w:val="00BA45DB"/>
    <w:rsid w:val="00BA4823"/>
    <w:rsid w:val="00BE6881"/>
    <w:rsid w:val="00BF4184"/>
    <w:rsid w:val="00BF525B"/>
    <w:rsid w:val="00C0601E"/>
    <w:rsid w:val="00C31D30"/>
    <w:rsid w:val="00C32546"/>
    <w:rsid w:val="00C340FD"/>
    <w:rsid w:val="00C41CD9"/>
    <w:rsid w:val="00C42000"/>
    <w:rsid w:val="00C5403B"/>
    <w:rsid w:val="00C5721D"/>
    <w:rsid w:val="00C63BB8"/>
    <w:rsid w:val="00C92E9B"/>
    <w:rsid w:val="00C94603"/>
    <w:rsid w:val="00CC2808"/>
    <w:rsid w:val="00CC391B"/>
    <w:rsid w:val="00CD6E39"/>
    <w:rsid w:val="00CF6E91"/>
    <w:rsid w:val="00D17F13"/>
    <w:rsid w:val="00D53780"/>
    <w:rsid w:val="00D85B68"/>
    <w:rsid w:val="00D97540"/>
    <w:rsid w:val="00DB2452"/>
    <w:rsid w:val="00DF0E7C"/>
    <w:rsid w:val="00DF44B0"/>
    <w:rsid w:val="00DF7D5A"/>
    <w:rsid w:val="00E410F3"/>
    <w:rsid w:val="00E6004D"/>
    <w:rsid w:val="00E779B0"/>
    <w:rsid w:val="00E81978"/>
    <w:rsid w:val="00E84E42"/>
    <w:rsid w:val="00EA456E"/>
    <w:rsid w:val="00EE336C"/>
    <w:rsid w:val="00EE564C"/>
    <w:rsid w:val="00EE5E38"/>
    <w:rsid w:val="00EF30CE"/>
    <w:rsid w:val="00F16957"/>
    <w:rsid w:val="00F34316"/>
    <w:rsid w:val="00F379B7"/>
    <w:rsid w:val="00F46802"/>
    <w:rsid w:val="00F525FA"/>
    <w:rsid w:val="00F63D2B"/>
    <w:rsid w:val="00F92272"/>
    <w:rsid w:val="00F97D28"/>
    <w:rsid w:val="00FB1BCD"/>
    <w:rsid w:val="00FD6EEC"/>
    <w:rsid w:val="00FE26B6"/>
    <w:rsid w:val="00FE2EC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ABC5"/>
  <w15:chartTrackingRefBased/>
  <w15:docId w15:val="{7D1FDD4F-FBD4-471C-8569-713DEB51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4B74C7"/>
    <w:rPr>
      <w:color w:val="0000FF"/>
      <w:u w:val="single"/>
    </w:rPr>
  </w:style>
  <w:style w:type="character" w:customStyle="1" w:styleId="mi">
    <w:name w:val="mi"/>
    <w:basedOn w:val="DefaultParagraphFont"/>
    <w:rsid w:val="008207B7"/>
  </w:style>
  <w:style w:type="character" w:customStyle="1" w:styleId="mjxassistivemathml">
    <w:name w:val="mjx_assistive_mathml"/>
    <w:basedOn w:val="DefaultParagraphFont"/>
    <w:rsid w:val="008207B7"/>
  </w:style>
  <w:style w:type="character" w:customStyle="1" w:styleId="mn">
    <w:name w:val="mn"/>
    <w:basedOn w:val="DefaultParagraphFont"/>
    <w:rsid w:val="008207B7"/>
  </w:style>
  <w:style w:type="character" w:customStyle="1" w:styleId="mo">
    <w:name w:val="mo"/>
    <w:basedOn w:val="DefaultParagraphFont"/>
    <w:rsid w:val="008207B7"/>
  </w:style>
  <w:style w:type="character" w:customStyle="1" w:styleId="mtext">
    <w:name w:val="mtext"/>
    <w:basedOn w:val="DefaultParagraphFont"/>
    <w:rsid w:val="0026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Extended_Euclidean_algorith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nayuki.io/page/barrett-reduction-algorith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ayuki.io/page/montgomery-reduction-algorith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Euler%27s_theorem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Dirichlet's_theorem_on_arithmetic_progression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ashev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1B6CD8ACA941AD9D841EEED9E3B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E2096-BBF1-4FE8-9311-1CB1AFD915D9}"/>
      </w:docPartPr>
      <w:docPartBody>
        <w:p w:rsidR="0043640E" w:rsidRDefault="00903930">
          <w:pPr>
            <w:pStyle w:val="3B1B6CD8ACA941AD9D841EEED9E3B321"/>
          </w:pPr>
          <w:r w:rsidRPr="005D3A03">
            <w:t>Figures title:</w:t>
          </w:r>
        </w:p>
      </w:docPartBody>
    </w:docPart>
    <w:docPart>
      <w:docPartPr>
        <w:name w:val="D11CBC91023440E49C319B87992B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30D0-481B-4A04-9ECD-1323709F99B7}"/>
      </w:docPartPr>
      <w:docPartBody>
        <w:p w:rsidR="0043640E" w:rsidRDefault="00903930">
          <w:pPr>
            <w:pStyle w:val="D11CBC91023440E49C319B87992BCBD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30"/>
    <w:rsid w:val="00247DCC"/>
    <w:rsid w:val="0043640E"/>
    <w:rsid w:val="00555964"/>
    <w:rsid w:val="006D7902"/>
    <w:rsid w:val="0090081F"/>
    <w:rsid w:val="00903930"/>
    <w:rsid w:val="009F640F"/>
    <w:rsid w:val="00AF2DF0"/>
    <w:rsid w:val="00C0399E"/>
    <w:rsid w:val="00C063FC"/>
    <w:rsid w:val="00C3411B"/>
    <w:rsid w:val="00E445C5"/>
    <w:rsid w:val="00E9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105C3BF264066BAD5EB7C1ACAB12A">
    <w:name w:val="A60105C3BF264066BAD5EB7C1ACAB12A"/>
  </w:style>
  <w:style w:type="paragraph" w:customStyle="1" w:styleId="FA271003FA9D4B93B89F0A4E9236604E">
    <w:name w:val="FA271003FA9D4B93B89F0A4E9236604E"/>
  </w:style>
  <w:style w:type="paragraph" w:customStyle="1" w:styleId="71085EE56ED6477CA0A38B423424A8C2">
    <w:name w:val="71085EE56ED6477CA0A38B423424A8C2"/>
  </w:style>
  <w:style w:type="paragraph" w:customStyle="1" w:styleId="0824A2F478044171ABBB32BEE8D38EDB">
    <w:name w:val="0824A2F478044171ABBB32BEE8D38EDB"/>
  </w:style>
  <w:style w:type="paragraph" w:customStyle="1" w:styleId="6010EF26A09041868DA4C95DCC8C599E">
    <w:name w:val="6010EF26A09041868DA4C95DCC8C599E"/>
  </w:style>
  <w:style w:type="paragraph" w:customStyle="1" w:styleId="D642057E664B491AB0D9893054E775D0">
    <w:name w:val="D642057E664B491AB0D9893054E775D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E9339E641104FB0B7BA4A31C62021DC">
    <w:name w:val="7E9339E641104FB0B7BA4A31C62021DC"/>
  </w:style>
  <w:style w:type="paragraph" w:customStyle="1" w:styleId="6BB666A8AECD40079FE1731A88A6B0B3">
    <w:name w:val="6BB666A8AECD40079FE1731A88A6B0B3"/>
  </w:style>
  <w:style w:type="paragraph" w:customStyle="1" w:styleId="3AA628D576E44AB19EC658B2E3661FFE">
    <w:name w:val="3AA628D576E44AB19EC658B2E3661FFE"/>
  </w:style>
  <w:style w:type="paragraph" w:customStyle="1" w:styleId="C02F680004AB4D008324C4319A292979">
    <w:name w:val="C02F680004AB4D008324C4319A292979"/>
  </w:style>
  <w:style w:type="paragraph" w:customStyle="1" w:styleId="6E50848BE4C34965A373851BCCF844FD">
    <w:name w:val="6E50848BE4C34965A373851BCCF844FD"/>
  </w:style>
  <w:style w:type="paragraph" w:customStyle="1" w:styleId="C9DC5744012C40E5AE24324ABC5EBEC0">
    <w:name w:val="C9DC5744012C40E5AE24324ABC5EBEC0"/>
  </w:style>
  <w:style w:type="paragraph" w:customStyle="1" w:styleId="7FF45B2E5892476AAAD50FF227697B5D">
    <w:name w:val="7FF45B2E5892476AAAD50FF227697B5D"/>
  </w:style>
  <w:style w:type="paragraph" w:customStyle="1" w:styleId="55368155C0474ED7ABE298AB47781002">
    <w:name w:val="55368155C0474ED7ABE298AB47781002"/>
  </w:style>
  <w:style w:type="paragraph" w:customStyle="1" w:styleId="A17C9CC0C8AF441EAA1656A3FE3778D8">
    <w:name w:val="A17C9CC0C8AF441EAA1656A3FE3778D8"/>
  </w:style>
  <w:style w:type="paragraph" w:customStyle="1" w:styleId="091F625065594418A8F0337E2904F20E">
    <w:name w:val="091F625065594418A8F0337E2904F20E"/>
  </w:style>
  <w:style w:type="paragraph" w:customStyle="1" w:styleId="C7D5CF34E7BE4FF0927795C4CF99774B">
    <w:name w:val="C7D5CF34E7BE4FF0927795C4CF99774B"/>
  </w:style>
  <w:style w:type="paragraph" w:customStyle="1" w:styleId="B0801E0567EE40F291EF6D607473FB0C">
    <w:name w:val="B0801E0567EE40F291EF6D607473FB0C"/>
  </w:style>
  <w:style w:type="paragraph" w:customStyle="1" w:styleId="FA03197677D34FB28F59B59025F91F56">
    <w:name w:val="FA03197677D34FB28F59B59025F91F56"/>
  </w:style>
  <w:style w:type="paragraph" w:customStyle="1" w:styleId="A8FC476AE99B48C3A6FD6F65DF683809">
    <w:name w:val="A8FC476AE99B48C3A6FD6F65DF683809"/>
  </w:style>
  <w:style w:type="paragraph" w:customStyle="1" w:styleId="4CD0CE1BAF02468A8F1743220658A2BE">
    <w:name w:val="4CD0CE1BAF02468A8F1743220658A2BE"/>
  </w:style>
  <w:style w:type="paragraph" w:customStyle="1" w:styleId="15BDEB7B39A0417B94A5A8A05427FCC8">
    <w:name w:val="15BDEB7B39A0417B94A5A8A05427FCC8"/>
  </w:style>
  <w:style w:type="paragraph" w:customStyle="1" w:styleId="7541D7DD03C24EEAB64D67D366F751E8">
    <w:name w:val="7541D7DD03C24EEAB64D67D366F751E8"/>
  </w:style>
  <w:style w:type="paragraph" w:customStyle="1" w:styleId="0C5F859BCF7C4AC89AFCE51E49BF09C5">
    <w:name w:val="0C5F859BCF7C4AC89AFCE51E49BF09C5"/>
  </w:style>
  <w:style w:type="paragraph" w:customStyle="1" w:styleId="D83B3477B42F4335AC9178D39E8E9CC2">
    <w:name w:val="D83B3477B42F4335AC9178D39E8E9CC2"/>
  </w:style>
  <w:style w:type="paragraph" w:customStyle="1" w:styleId="22C3842029654F268C99C0060E16F408">
    <w:name w:val="22C3842029654F268C99C0060E16F408"/>
  </w:style>
  <w:style w:type="paragraph" w:customStyle="1" w:styleId="ED7957570C764D8193C9E92E7F1650DF">
    <w:name w:val="ED7957570C764D8193C9E92E7F1650DF"/>
  </w:style>
  <w:style w:type="paragraph" w:customStyle="1" w:styleId="EF668D2284D1438EAEF080C135506702">
    <w:name w:val="EF668D2284D1438EAEF080C135506702"/>
  </w:style>
  <w:style w:type="paragraph" w:customStyle="1" w:styleId="E79CFF4B909249119856CAE73CB2B19C">
    <w:name w:val="E79CFF4B909249119856CAE73CB2B19C"/>
  </w:style>
  <w:style w:type="paragraph" w:customStyle="1" w:styleId="D2BD9780F67D4892995DC8200E3724A0">
    <w:name w:val="D2BD9780F67D4892995DC8200E3724A0"/>
  </w:style>
  <w:style w:type="paragraph" w:customStyle="1" w:styleId="606FA900FCCF45FBBBE6D4053BCC4246">
    <w:name w:val="606FA900FCCF45FBBBE6D4053BCC4246"/>
  </w:style>
  <w:style w:type="paragraph" w:customStyle="1" w:styleId="8700159FAFE54C82BCBB85282D8E43EA">
    <w:name w:val="8700159FAFE54C82BCBB85282D8E43EA"/>
  </w:style>
  <w:style w:type="paragraph" w:customStyle="1" w:styleId="7CAB1C0CA2B647839D9B6744DF36DFDC">
    <w:name w:val="7CAB1C0CA2B647839D9B6744DF36DFDC"/>
  </w:style>
  <w:style w:type="paragraph" w:customStyle="1" w:styleId="3D30E81D45EF400D82D129E8025C1324">
    <w:name w:val="3D30E81D45EF400D82D129E8025C1324"/>
  </w:style>
  <w:style w:type="paragraph" w:customStyle="1" w:styleId="78794BF0DD7342418B378659920B6547">
    <w:name w:val="78794BF0DD7342418B378659920B6547"/>
  </w:style>
  <w:style w:type="paragraph" w:customStyle="1" w:styleId="E61EEB882F6242288E811F9D70E79028">
    <w:name w:val="E61EEB882F6242288E811F9D70E79028"/>
  </w:style>
  <w:style w:type="paragraph" w:customStyle="1" w:styleId="C53893FADECF4FFFB90E0577526D0C48">
    <w:name w:val="C53893FADECF4FFFB90E0577526D0C48"/>
  </w:style>
  <w:style w:type="paragraph" w:customStyle="1" w:styleId="2A9D680D291844DA8A7900A54513EB6A">
    <w:name w:val="2A9D680D291844DA8A7900A54513EB6A"/>
  </w:style>
  <w:style w:type="paragraph" w:customStyle="1" w:styleId="3A70DA224D8847B99F868CBC1DD55C22">
    <w:name w:val="3A70DA224D8847B99F868CBC1DD55C22"/>
  </w:style>
  <w:style w:type="paragraph" w:customStyle="1" w:styleId="95419C2FFF9C4C9392F0A2784234D84A">
    <w:name w:val="95419C2FFF9C4C9392F0A2784234D84A"/>
  </w:style>
  <w:style w:type="paragraph" w:customStyle="1" w:styleId="F753A8462460429187C689048CDFDC05">
    <w:name w:val="F753A8462460429187C689048CDFDC05"/>
  </w:style>
  <w:style w:type="paragraph" w:customStyle="1" w:styleId="28101BD43DE94810BA0B8FC711B6263F">
    <w:name w:val="28101BD43DE94810BA0B8FC711B6263F"/>
  </w:style>
  <w:style w:type="paragraph" w:customStyle="1" w:styleId="66834EFC6CB845ED905C7770092E6880">
    <w:name w:val="66834EFC6CB845ED905C7770092E6880"/>
  </w:style>
  <w:style w:type="paragraph" w:customStyle="1" w:styleId="FC8F770951A24722A8B267861654033D">
    <w:name w:val="FC8F770951A24722A8B267861654033D"/>
  </w:style>
  <w:style w:type="paragraph" w:customStyle="1" w:styleId="FB62916BF38F45F3A45F7872818F4D18">
    <w:name w:val="FB62916BF38F45F3A45F7872818F4D18"/>
  </w:style>
  <w:style w:type="paragraph" w:customStyle="1" w:styleId="C17E80B354664CD98A8980A36A607E42">
    <w:name w:val="C17E80B354664CD98A8980A36A607E42"/>
  </w:style>
  <w:style w:type="paragraph" w:customStyle="1" w:styleId="A9A79D63D5BF4085B7580463E2580561">
    <w:name w:val="A9A79D63D5BF4085B7580463E2580561"/>
  </w:style>
  <w:style w:type="paragraph" w:customStyle="1" w:styleId="380782B3C3CA4F3BA2017066B6B8C80B">
    <w:name w:val="380782B3C3CA4F3BA2017066B6B8C80B"/>
  </w:style>
  <w:style w:type="paragraph" w:customStyle="1" w:styleId="8EC24D4D36CB49DC8B82C26FE78DF1C6">
    <w:name w:val="8EC24D4D36CB49DC8B82C26FE78DF1C6"/>
  </w:style>
  <w:style w:type="paragraph" w:customStyle="1" w:styleId="47F93C0B456940D59912D3A2DA13C5BD">
    <w:name w:val="47F93C0B456940D59912D3A2DA13C5BD"/>
  </w:style>
  <w:style w:type="paragraph" w:customStyle="1" w:styleId="F3AE3830C01747CEAE923FCE5B2B8956">
    <w:name w:val="F3AE3830C01747CEAE923FCE5B2B8956"/>
  </w:style>
  <w:style w:type="paragraph" w:customStyle="1" w:styleId="4A43B69CDF3A4DF88D9DDB6AC3F31371">
    <w:name w:val="4A43B69CDF3A4DF88D9DDB6AC3F31371"/>
  </w:style>
  <w:style w:type="paragraph" w:customStyle="1" w:styleId="40DAA5FE84CD4C2383C6E946931A81EF">
    <w:name w:val="40DAA5FE84CD4C2383C6E946931A81EF"/>
  </w:style>
  <w:style w:type="paragraph" w:customStyle="1" w:styleId="2FFD6AB8FA8B4DD1A4C760E34314605C">
    <w:name w:val="2FFD6AB8FA8B4DD1A4C760E34314605C"/>
  </w:style>
  <w:style w:type="paragraph" w:customStyle="1" w:styleId="839CE4EBFD554593A049DF4DA56BA392">
    <w:name w:val="839CE4EBFD554593A049DF4DA56BA392"/>
  </w:style>
  <w:style w:type="paragraph" w:customStyle="1" w:styleId="FD293C7FC1BD4D83ACC9EFA94C4518F7">
    <w:name w:val="FD293C7FC1BD4D83ACC9EFA94C4518F7"/>
  </w:style>
  <w:style w:type="paragraph" w:customStyle="1" w:styleId="A50C3545F54A4A0D81802D0C33C48EDC">
    <w:name w:val="A50C3545F54A4A0D81802D0C33C48EDC"/>
  </w:style>
  <w:style w:type="paragraph" w:customStyle="1" w:styleId="21C749B3B69147C0971114DDC060AB7A">
    <w:name w:val="21C749B3B69147C0971114DDC060AB7A"/>
  </w:style>
  <w:style w:type="paragraph" w:customStyle="1" w:styleId="493F4C0910CE438680FC1B56B874268E">
    <w:name w:val="493F4C0910CE438680FC1B56B874268E"/>
  </w:style>
  <w:style w:type="paragraph" w:customStyle="1" w:styleId="3A247401D5B940F88C3CFD5B5E23930A">
    <w:name w:val="3A247401D5B940F88C3CFD5B5E23930A"/>
  </w:style>
  <w:style w:type="paragraph" w:customStyle="1" w:styleId="5425E815ABEF40F9B75DFC8D8B234122">
    <w:name w:val="5425E815ABEF40F9B75DFC8D8B234122"/>
  </w:style>
  <w:style w:type="paragraph" w:customStyle="1" w:styleId="3B1B6CD8ACA941AD9D841EEED9E3B321">
    <w:name w:val="3B1B6CD8ACA941AD9D841EEED9E3B321"/>
  </w:style>
  <w:style w:type="paragraph" w:customStyle="1" w:styleId="D11CBC91023440E49C319B87992BCBDA">
    <w:name w:val="D11CBC91023440E49C319B87992BC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Privacy-Preserving computation (PPC) on Intel cloud GPU.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20275-B3F5-437C-94FE-0ED04973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</TotalTime>
  <Pages>4</Pages>
  <Words>1125</Words>
  <Characters>5008</Characters>
  <Application>Microsoft Office Word</Application>
  <DocSecurity>0</DocSecurity>
  <Lines>132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Lyashevsky, Alexander</dc:creator>
  <cp:keywords>CTPClassification=CTP_NT</cp:keywords>
  <dc:description/>
  <cp:lastModifiedBy>Lyashevsky, Alexander</cp:lastModifiedBy>
  <cp:revision>5</cp:revision>
  <dcterms:created xsi:type="dcterms:W3CDTF">2020-04-09T20:05:00Z</dcterms:created>
  <dcterms:modified xsi:type="dcterms:W3CDTF">2020-04-09T20:06:00Z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067d5547-302e-4c9f-b88e-2392f93d4ec6</vt:lpwstr>
  </property>
  <property fmtid="{D5CDD505-2E9C-101B-9397-08002B2CF9AE}" pid="3" name="CTP_TimeStamp">
    <vt:lpwstr>2020-04-09 20:06:20Z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